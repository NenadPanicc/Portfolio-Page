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XSpec="right" w:tblpY="464"/>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00984" w14:paraId="14C14DF2" w14:textId="77777777" w:rsidTr="00100984">
        <w:trPr>
          <w:trHeight w:val="4410"/>
        </w:trPr>
        <w:tc>
          <w:tcPr>
            <w:tcW w:w="3600" w:type="dxa"/>
            <w:vAlign w:val="bottom"/>
          </w:tcPr>
          <w:p w14:paraId="0BF577B6" w14:textId="77777777" w:rsidR="00100984" w:rsidRDefault="00100984" w:rsidP="00100984">
            <w:pPr>
              <w:tabs>
                <w:tab w:val="left" w:pos="990"/>
              </w:tabs>
              <w:jc w:val="center"/>
            </w:pPr>
            <w:r>
              <w:rPr>
                <w:noProof/>
              </w:rPr>
              <w:drawing>
                <wp:inline distT="0" distB="0" distL="0" distR="0" wp14:anchorId="33C22FAE" wp14:editId="3BABE90C">
                  <wp:extent cx="2054225" cy="2571134"/>
                  <wp:effectExtent l="0" t="0" r="3175" b="635"/>
                  <wp:docPr id="4" name="Picture 4" descr="A person look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hoto.PNG"/>
                          <pic:cNvPicPr/>
                        </pic:nvPicPr>
                        <pic:blipFill>
                          <a:blip r:embed="rId10">
                            <a:extLst>
                              <a:ext uri="{28A0092B-C50C-407E-A947-70E740481C1C}">
                                <a14:useLocalDpi xmlns:a14="http://schemas.microsoft.com/office/drawing/2010/main" val="0"/>
                              </a:ext>
                            </a:extLst>
                          </a:blip>
                          <a:stretch>
                            <a:fillRect/>
                          </a:stretch>
                        </pic:blipFill>
                        <pic:spPr>
                          <a:xfrm>
                            <a:off x="0" y="0"/>
                            <a:ext cx="2074592" cy="2596626"/>
                          </a:xfrm>
                          <a:prstGeom prst="rect">
                            <a:avLst/>
                          </a:prstGeom>
                        </pic:spPr>
                      </pic:pic>
                    </a:graphicData>
                  </a:graphic>
                </wp:inline>
              </w:drawing>
            </w:r>
          </w:p>
        </w:tc>
        <w:tc>
          <w:tcPr>
            <w:tcW w:w="720" w:type="dxa"/>
          </w:tcPr>
          <w:p w14:paraId="62FE3EB5" w14:textId="77777777" w:rsidR="00100984" w:rsidRDefault="00100984" w:rsidP="00100984">
            <w:pPr>
              <w:tabs>
                <w:tab w:val="left" w:pos="990"/>
              </w:tabs>
            </w:pPr>
          </w:p>
        </w:tc>
        <w:tc>
          <w:tcPr>
            <w:tcW w:w="6470" w:type="dxa"/>
            <w:vAlign w:val="bottom"/>
          </w:tcPr>
          <w:p w14:paraId="4EB88B6E" w14:textId="77777777" w:rsidR="00100984" w:rsidRDefault="00100984" w:rsidP="00100984">
            <w:pPr>
              <w:pStyle w:val="Title"/>
            </w:pPr>
            <w:r>
              <w:t>Nenad Panic</w:t>
            </w:r>
          </w:p>
          <w:p w14:paraId="18C9E776" w14:textId="77777777" w:rsidR="00100984" w:rsidRPr="006763C1" w:rsidRDefault="00100984" w:rsidP="00100984"/>
        </w:tc>
      </w:tr>
      <w:tr w:rsidR="00100984" w14:paraId="5876E98D" w14:textId="77777777" w:rsidTr="00100984">
        <w:tc>
          <w:tcPr>
            <w:tcW w:w="3600" w:type="dxa"/>
          </w:tcPr>
          <w:sdt>
            <w:sdtPr>
              <w:id w:val="-1711873194"/>
              <w:placeholder>
                <w:docPart w:val="7096720F075F4FCB954590E78BFBD0C0"/>
              </w:placeholder>
              <w:temporary/>
              <w:showingPlcHdr/>
              <w15:appearance w15:val="hidden"/>
            </w:sdtPr>
            <w:sdtEndPr/>
            <w:sdtContent>
              <w:p w14:paraId="56D7F99B" w14:textId="77777777" w:rsidR="00100984" w:rsidRDefault="00100984" w:rsidP="00100984">
                <w:pPr>
                  <w:pStyle w:val="Heading3"/>
                </w:pPr>
                <w:r w:rsidRPr="00D5459D">
                  <w:t>Profile</w:t>
                </w:r>
              </w:p>
            </w:sdtContent>
          </w:sdt>
          <w:p w14:paraId="41115044" w14:textId="5041178B" w:rsidR="0025207B" w:rsidRDefault="0025207B" w:rsidP="00100984">
            <w:pPr>
              <w:pStyle w:val="Heading3"/>
              <w:rPr>
                <w:rFonts w:asciiTheme="minorHAnsi" w:eastAsiaTheme="minorEastAsia" w:hAnsiTheme="minorHAnsi" w:cstheme="minorBidi"/>
                <w:b w:val="0"/>
                <w:caps w:val="0"/>
                <w:color w:val="auto"/>
                <w:sz w:val="18"/>
                <w:szCs w:val="22"/>
              </w:rPr>
            </w:pPr>
            <w:r w:rsidRPr="0025207B">
              <w:rPr>
                <w:rFonts w:asciiTheme="minorHAnsi" w:eastAsiaTheme="minorEastAsia" w:hAnsiTheme="minorHAnsi" w:cstheme="minorBidi"/>
                <w:b w:val="0"/>
                <w:caps w:val="0"/>
                <w:color w:val="auto"/>
                <w:sz w:val="18"/>
                <w:szCs w:val="22"/>
              </w:rPr>
              <w:t>Highly motivated and hard working person. Used to working in dynamic and stressful environments to meet customer deadlines and to ensure customer satisfaction at the highest level. Experienced Customer Relationship and Sales Manager with a demonstrated history of working in the information technology line of work. Skilled in Customer Service, Economic Research, Sales, Microsoft Offce, Networking, Social Media Marketing and Web Development with an upcoming bachelor's degree focused in Information Technology from Singidunum university. In regards to Web development skills i posses the following:HTML and Bootstrap, CSS, JavaScript including jQuery framework, AJAX and Fetch operations</w:t>
            </w:r>
            <w:r>
              <w:rPr>
                <w:rFonts w:asciiTheme="minorHAnsi" w:eastAsiaTheme="minorEastAsia" w:hAnsiTheme="minorHAnsi" w:cstheme="minorBidi"/>
                <w:b w:val="0"/>
                <w:caps w:val="0"/>
                <w:color w:val="auto"/>
                <w:sz w:val="18"/>
                <w:szCs w:val="22"/>
              </w:rPr>
              <w:t>.</w:t>
            </w:r>
            <w:bookmarkStart w:id="0" w:name="_GoBack"/>
            <w:bookmarkEnd w:id="0"/>
          </w:p>
          <w:p w14:paraId="3C4AFFF1" w14:textId="239C5FBB" w:rsidR="00100984" w:rsidRPr="00CB0055" w:rsidRDefault="0007179E" w:rsidP="00100984">
            <w:pPr>
              <w:pStyle w:val="Heading3"/>
            </w:pPr>
            <w:sdt>
              <w:sdtPr>
                <w:id w:val="-1954003311"/>
                <w:placeholder>
                  <w:docPart w:val="5D0E0A2C860E40628FDB6521566ECB63"/>
                </w:placeholder>
                <w:temporary/>
                <w:showingPlcHdr/>
                <w15:appearance w15:val="hidden"/>
              </w:sdtPr>
              <w:sdtEndPr/>
              <w:sdtContent>
                <w:r w:rsidR="00100984" w:rsidRPr="00CB0055">
                  <w:t>Contact</w:t>
                </w:r>
              </w:sdtContent>
            </w:sdt>
          </w:p>
          <w:sdt>
            <w:sdtPr>
              <w:id w:val="1111563247"/>
              <w:placeholder>
                <w:docPart w:val="235CB7053DAC4154BD69AE232760E010"/>
              </w:placeholder>
              <w:temporary/>
              <w:showingPlcHdr/>
              <w15:appearance w15:val="hidden"/>
            </w:sdtPr>
            <w:sdtEndPr/>
            <w:sdtContent>
              <w:p w14:paraId="2449967F" w14:textId="77777777" w:rsidR="00100984" w:rsidRDefault="00100984" w:rsidP="00100984">
                <w:r w:rsidRPr="004D3011">
                  <w:t>PHONE:</w:t>
                </w:r>
              </w:p>
            </w:sdtContent>
          </w:sdt>
          <w:p w14:paraId="361F46BA" w14:textId="77777777" w:rsidR="00100984" w:rsidRDefault="00100984" w:rsidP="00100984">
            <w:r>
              <w:t>061/1704-197</w:t>
            </w:r>
          </w:p>
          <w:p w14:paraId="68E91713" w14:textId="77777777" w:rsidR="00100984" w:rsidRDefault="00100984" w:rsidP="00100984"/>
          <w:sdt>
            <w:sdtPr>
              <w:id w:val="-240260293"/>
              <w:placeholder>
                <w:docPart w:val="070C618973794498ABEABA19058435A3"/>
              </w:placeholder>
              <w:temporary/>
              <w:showingPlcHdr/>
              <w15:appearance w15:val="hidden"/>
            </w:sdtPr>
            <w:sdtEndPr/>
            <w:sdtContent>
              <w:p w14:paraId="51271502" w14:textId="77777777" w:rsidR="00100984" w:rsidRDefault="00100984" w:rsidP="00100984">
                <w:r w:rsidRPr="004D3011">
                  <w:t>EMAIL:</w:t>
                </w:r>
              </w:p>
            </w:sdtContent>
          </w:sdt>
          <w:p w14:paraId="635DD726" w14:textId="77777777" w:rsidR="00100984" w:rsidRPr="00E4381A" w:rsidRDefault="00100984" w:rsidP="00100984">
            <w:pPr>
              <w:rPr>
                <w:rStyle w:val="Hyperlink"/>
              </w:rPr>
            </w:pPr>
            <w:r>
              <w:t>Nenadpanic1997@gmail.com</w:t>
            </w:r>
          </w:p>
          <w:p w14:paraId="2213BC73" w14:textId="77777777" w:rsidR="00100984" w:rsidRPr="004D3011" w:rsidRDefault="00100984" w:rsidP="00100984"/>
        </w:tc>
        <w:tc>
          <w:tcPr>
            <w:tcW w:w="720" w:type="dxa"/>
          </w:tcPr>
          <w:p w14:paraId="6A3153FA" w14:textId="77777777" w:rsidR="00100984" w:rsidRDefault="00100984" w:rsidP="00100984">
            <w:pPr>
              <w:tabs>
                <w:tab w:val="left" w:pos="990"/>
              </w:tabs>
            </w:pPr>
          </w:p>
        </w:tc>
        <w:tc>
          <w:tcPr>
            <w:tcW w:w="6470" w:type="dxa"/>
          </w:tcPr>
          <w:sdt>
            <w:sdtPr>
              <w:id w:val="1049110328"/>
              <w:placeholder>
                <w:docPart w:val="0F0639FED09642B28E20215E7291BD7A"/>
              </w:placeholder>
              <w:temporary/>
              <w:showingPlcHdr/>
              <w15:appearance w15:val="hidden"/>
            </w:sdtPr>
            <w:sdtEndPr/>
            <w:sdtContent>
              <w:p w14:paraId="016F939D" w14:textId="77777777" w:rsidR="00100984" w:rsidRDefault="00100984" w:rsidP="00100984">
                <w:pPr>
                  <w:pStyle w:val="Heading2"/>
                </w:pPr>
                <w:r w:rsidRPr="00036450">
                  <w:t>EDUCATION</w:t>
                </w:r>
              </w:p>
            </w:sdtContent>
          </w:sdt>
          <w:p w14:paraId="307E8FD4" w14:textId="77777777" w:rsidR="00100984" w:rsidRPr="00036450" w:rsidRDefault="00100984" w:rsidP="00100984">
            <w:pPr>
              <w:pStyle w:val="Heading4"/>
            </w:pPr>
            <w:r>
              <w:t>Singidunum University, Belgrade</w:t>
            </w:r>
          </w:p>
          <w:p w14:paraId="02608ECA" w14:textId="77777777" w:rsidR="00100984" w:rsidRDefault="00100984" w:rsidP="00100984">
            <w:pPr>
              <w:spacing w:after="359"/>
              <w:ind w:left="-1"/>
            </w:pPr>
            <w:r>
              <w:t>Information Technology, Third year of studies</w:t>
            </w:r>
          </w:p>
          <w:p w14:paraId="4D528109" w14:textId="77777777" w:rsidR="00100984" w:rsidRDefault="00100984" w:rsidP="00100984">
            <w:pPr>
              <w:pStyle w:val="Heading4"/>
            </w:pPr>
            <w:r>
              <w:t>Technical school “Tehno Art”, Belgrade</w:t>
            </w:r>
          </w:p>
          <w:p w14:paraId="712D0774" w14:textId="77777777" w:rsidR="00100984" w:rsidRDefault="00100984" w:rsidP="00100984">
            <w:r>
              <w:t>Tehnician for Computer Engineering</w:t>
            </w:r>
          </w:p>
          <w:p w14:paraId="6783E9BF" w14:textId="77777777" w:rsidR="00100984" w:rsidRDefault="00100984" w:rsidP="00100984">
            <w:pPr>
              <w:pStyle w:val="Heading2"/>
              <w:rPr>
                <w:rFonts w:asciiTheme="minorHAnsi" w:eastAsiaTheme="minorEastAsia" w:hAnsiTheme="minorHAnsi" w:cstheme="minorBidi"/>
                <w:b w:val="0"/>
                <w:bCs w:val="0"/>
                <w:caps w:val="0"/>
                <w:sz w:val="18"/>
                <w:szCs w:val="22"/>
              </w:rPr>
            </w:pPr>
            <w:r>
              <w:t xml:space="preserve"> </w:t>
            </w:r>
            <w:sdt>
              <w:sdtPr>
                <w:id w:val="1669594239"/>
                <w:placeholder>
                  <w:docPart w:val="F22F8A3D44D14FA1A20824FB6350344E"/>
                </w:placeholder>
                <w:temporary/>
                <w:showingPlcHdr/>
                <w15:appearance w15:val="hidden"/>
              </w:sdtPr>
              <w:sdtEndPr/>
              <w:sdtContent>
                <w:r w:rsidRPr="00036450">
                  <w:rPr>
                    <w:rStyle w:val="Heading2Char"/>
                    <w:b/>
                    <w:bCs/>
                    <w:caps/>
                  </w:rPr>
                  <w:t>SKILLS</w:t>
                </w:r>
              </w:sdtContent>
            </w:sdt>
          </w:p>
          <w:p w14:paraId="4AAB20EC" w14:textId="77777777" w:rsidR="00100984" w:rsidRDefault="00100984" w:rsidP="00100984">
            <w:pPr>
              <w:pStyle w:val="Heading2"/>
            </w:pPr>
            <w:r>
              <w:t xml:space="preserve"> </w:t>
            </w:r>
          </w:p>
          <w:p w14:paraId="221AE417" w14:textId="77777777" w:rsidR="00100984" w:rsidRDefault="00100984" w:rsidP="00100984">
            <w:r>
              <w:t>Customer service             MS Office</w:t>
            </w:r>
          </w:p>
          <w:p w14:paraId="7CACFE79" w14:textId="77777777" w:rsidR="00100984" w:rsidRDefault="00100984" w:rsidP="00100984">
            <w:r>
              <w:t>Problem solving                Python</w:t>
            </w:r>
          </w:p>
          <w:p w14:paraId="13AB6A09" w14:textId="77777777" w:rsidR="00100984" w:rsidRDefault="00100984" w:rsidP="00100984">
            <w:r>
              <w:t>Telephone sales                MySQL</w:t>
            </w:r>
          </w:p>
          <w:p w14:paraId="320F9B56" w14:textId="77777777" w:rsidR="00100984" w:rsidRDefault="00100984" w:rsidP="00100984">
            <w:r>
              <w:t>PC hardware                    Java</w:t>
            </w:r>
          </w:p>
          <w:p w14:paraId="1BC6F156" w14:textId="77777777" w:rsidR="00100984" w:rsidRDefault="00100984" w:rsidP="00100984">
            <w:r>
              <w:t>Networking                        HTML(Bootstrap)</w:t>
            </w:r>
          </w:p>
          <w:p w14:paraId="3A252179" w14:textId="77777777" w:rsidR="00100984" w:rsidRDefault="00100984" w:rsidP="00100984">
            <w:r>
              <w:t xml:space="preserve">Putty                                   CSS  </w:t>
            </w:r>
          </w:p>
          <w:p w14:paraId="3D81DF65" w14:textId="77777777" w:rsidR="00100984" w:rsidRDefault="00100984" w:rsidP="00100984">
            <w:r>
              <w:t>SSH clients                          JavaScript(AJAX, Fetch, jQuery)</w:t>
            </w:r>
          </w:p>
          <w:p w14:paraId="3A6407A0" w14:textId="77777777" w:rsidR="00100984" w:rsidRDefault="00100984" w:rsidP="00100984"/>
          <w:p w14:paraId="2A85481D" w14:textId="77777777" w:rsidR="00100984" w:rsidRDefault="00100984" w:rsidP="00100984">
            <w:r>
              <w:t>Web Development Projects:</w:t>
            </w:r>
          </w:p>
          <w:p w14:paraId="562C42D8" w14:textId="77777777" w:rsidR="00100984" w:rsidRDefault="00100984" w:rsidP="00100984">
            <w:r>
              <w:t xml:space="preserve"> </w:t>
            </w:r>
          </w:p>
          <w:p w14:paraId="7B0D4F27" w14:textId="77777777" w:rsidR="00100984" w:rsidRDefault="00100984" w:rsidP="00100984">
            <w:r>
              <w:t>GitHub</w:t>
            </w:r>
          </w:p>
          <w:p w14:paraId="48A28095" w14:textId="77777777" w:rsidR="00100984" w:rsidRDefault="0007179E" w:rsidP="00100984">
            <w:hyperlink r:id="rId11" w:history="1">
              <w:r w:rsidR="00100984">
                <w:rPr>
                  <w:rStyle w:val="Hyperlink"/>
                </w:rPr>
                <w:t>https://github.com/NenadPanicc</w:t>
              </w:r>
            </w:hyperlink>
          </w:p>
          <w:p w14:paraId="1D2B9FE2" w14:textId="77777777" w:rsidR="00100984" w:rsidRPr="00F57014" w:rsidRDefault="00100984" w:rsidP="00100984"/>
          <w:p w14:paraId="2DA16D15" w14:textId="77777777" w:rsidR="00100984" w:rsidRDefault="00100984" w:rsidP="00100984">
            <w:pPr>
              <w:pStyle w:val="Heading4"/>
              <w:rPr>
                <w:sz w:val="22"/>
              </w:rPr>
            </w:pPr>
            <w:r>
              <w:rPr>
                <w:sz w:val="22"/>
              </w:rPr>
              <w:t>Portfolio website</w:t>
            </w:r>
          </w:p>
          <w:p w14:paraId="24E27926" w14:textId="77777777" w:rsidR="00100984" w:rsidRPr="000A5C2B" w:rsidRDefault="00100984" w:rsidP="00100984"/>
          <w:p w14:paraId="1F4E7B53" w14:textId="77777777" w:rsidR="00100984" w:rsidRDefault="00100984" w:rsidP="00100984">
            <w:pPr>
              <w:pStyle w:val="Heading4"/>
              <w:rPr>
                <w:sz w:val="22"/>
              </w:rPr>
            </w:pPr>
          </w:p>
          <w:p w14:paraId="20DDF4CC" w14:textId="77777777" w:rsidR="00100984" w:rsidRDefault="00100984" w:rsidP="00100984">
            <w:pPr>
              <w:pStyle w:val="Heading4"/>
              <w:rPr>
                <w:sz w:val="22"/>
              </w:rPr>
            </w:pPr>
            <w:r>
              <w:rPr>
                <w:sz w:val="22"/>
              </w:rPr>
              <w:t>Work Experience</w:t>
            </w:r>
          </w:p>
          <w:p w14:paraId="7E05012F" w14:textId="77777777" w:rsidR="00100984" w:rsidRDefault="00100984" w:rsidP="00100984">
            <w:pPr>
              <w:pStyle w:val="Heading4"/>
              <w:rPr>
                <w:sz w:val="22"/>
              </w:rPr>
            </w:pPr>
          </w:p>
          <w:p w14:paraId="210B686E" w14:textId="77777777" w:rsidR="00100984" w:rsidRPr="006763C1" w:rsidRDefault="00100984" w:rsidP="00100984">
            <w:pPr>
              <w:pStyle w:val="Heading4"/>
              <w:rPr>
                <w:bCs/>
                <w:sz w:val="22"/>
              </w:rPr>
            </w:pPr>
            <w:r w:rsidRPr="006763C1">
              <w:rPr>
                <w:sz w:val="22"/>
              </w:rPr>
              <w:t>NCR. Belgrade  RCC Helpdesk Support Specialist</w:t>
            </w:r>
          </w:p>
          <w:p w14:paraId="4DB1FD48" w14:textId="77777777" w:rsidR="00100984" w:rsidRDefault="00100984" w:rsidP="00100984"/>
          <w:p w14:paraId="404E8B46" w14:textId="77777777" w:rsidR="00100984" w:rsidRDefault="00100984" w:rsidP="00100984">
            <w:r>
              <w:t>- Providing HW support to technicians in replacing logics and printers on regular manned registers, Network management for POS devices(Port configuration, tracing MAC addresses)</w:t>
            </w:r>
          </w:p>
          <w:p w14:paraId="2041C749" w14:textId="77777777" w:rsidR="00100984" w:rsidRDefault="00100984" w:rsidP="00100984">
            <w:r>
              <w:t>- Providing both Hardware and Software support to Tech leads and Certified technicians during the installation process and networking troubleshooting(tracing MAC, port configuration, assigning new devices, etc.)</w:t>
            </w:r>
          </w:p>
          <w:p w14:paraId="1687009B" w14:textId="77777777" w:rsidR="00100984" w:rsidRDefault="00100984" w:rsidP="00100984">
            <w:r>
              <w:t>- Taking ownership and responsibility of any escalations from start through to a successful resolution.</w:t>
            </w:r>
          </w:p>
          <w:p w14:paraId="542EFFEB" w14:textId="77777777" w:rsidR="00100984" w:rsidRDefault="00100984" w:rsidP="00100984">
            <w:r>
              <w:t>- Contact: Aleksa Gligorovic RCC Team Lead – 060/552-3543</w:t>
            </w:r>
          </w:p>
          <w:p w14:paraId="2A1CAA65" w14:textId="77777777" w:rsidR="00100984" w:rsidRDefault="00100984" w:rsidP="00100984"/>
          <w:p w14:paraId="28C1BE3C" w14:textId="77777777" w:rsidR="00100984" w:rsidRPr="004D3011" w:rsidRDefault="00100984" w:rsidP="00100984">
            <w:pPr>
              <w:pStyle w:val="Heading4"/>
              <w:rPr>
                <w:bCs/>
              </w:rPr>
            </w:pPr>
            <w:r>
              <w:rPr>
                <w:sz w:val="22"/>
              </w:rPr>
              <w:t xml:space="preserve"> Upmarkt.</w:t>
            </w:r>
            <w:r w:rsidRPr="004D3011">
              <w:t xml:space="preserve">  </w:t>
            </w:r>
            <w:r>
              <w:rPr>
                <w:sz w:val="22"/>
              </w:rPr>
              <w:t xml:space="preserve"> Sales Manager/Head of Compliance department</w:t>
            </w:r>
            <w:r>
              <w:rPr>
                <w:bCs/>
              </w:rPr>
              <w:t xml:space="preserve"> </w:t>
            </w:r>
          </w:p>
          <w:p w14:paraId="2BABB999" w14:textId="77777777" w:rsidR="00100984" w:rsidRDefault="00100984" w:rsidP="00100984"/>
          <w:p w14:paraId="75FBE617" w14:textId="77777777" w:rsidR="00100984" w:rsidRDefault="00100984" w:rsidP="00100984">
            <w:r>
              <w:t xml:space="preserve">Working with agents regarding different ways to approach the client, controlling their work, assigning specific campaigns that were best performing and prioritizing them </w:t>
            </w:r>
          </w:p>
          <w:p w14:paraId="5BB6F372" w14:textId="77777777" w:rsidR="00100984" w:rsidRDefault="00100984" w:rsidP="00100984">
            <w:r>
              <w:t>-Working with different Marketing companies regarding the statistics of the active campaigns and negotiating about new ones.</w:t>
            </w:r>
          </w:p>
          <w:p w14:paraId="14A63642" w14:textId="77777777" w:rsidR="00100984" w:rsidRDefault="00100984" w:rsidP="00100984">
            <w:r>
              <w:t>Overseeing and making reports about the complete situation in the office.</w:t>
            </w:r>
          </w:p>
          <w:p w14:paraId="477C2D49" w14:textId="77777777" w:rsidR="00100984" w:rsidRDefault="00100984" w:rsidP="00100984">
            <w:r>
              <w:t>Managing the compliance team</w:t>
            </w:r>
          </w:p>
          <w:p w14:paraId="01E222EA" w14:textId="77777777" w:rsidR="00100984" w:rsidRPr="004D3011" w:rsidRDefault="00100984" w:rsidP="00100984">
            <w:r>
              <w:t>Coordinating leads, payment processors, cooperating with foreign colleagues regarding the future plans of the company, and working with the financial department from the United States.</w:t>
            </w:r>
            <w:r w:rsidRPr="004D3011">
              <w:t xml:space="preserve"> </w:t>
            </w:r>
          </w:p>
          <w:p w14:paraId="5B6212DE" w14:textId="77777777" w:rsidR="00100984" w:rsidRDefault="00100984" w:rsidP="00100984"/>
          <w:p w14:paraId="5C7AC0C4" w14:textId="77777777" w:rsidR="00100984" w:rsidRPr="004D3011" w:rsidRDefault="00100984" w:rsidP="00100984">
            <w:pPr>
              <w:pStyle w:val="Heading4"/>
              <w:rPr>
                <w:bCs/>
              </w:rPr>
            </w:pPr>
            <w:r w:rsidRPr="006763C1">
              <w:rPr>
                <w:sz w:val="22"/>
              </w:rPr>
              <w:t>UpMarkt</w:t>
            </w:r>
            <w:r>
              <w:rPr>
                <w:sz w:val="22"/>
              </w:rPr>
              <w:t>,</w:t>
            </w:r>
            <w:r w:rsidRPr="006763C1">
              <w:rPr>
                <w:sz w:val="22"/>
              </w:rPr>
              <w:t xml:space="preserve"> </w:t>
            </w:r>
            <w:r w:rsidRPr="004D3011">
              <w:t xml:space="preserve"> </w:t>
            </w:r>
            <w:r w:rsidRPr="006763C1">
              <w:rPr>
                <w:sz w:val="22"/>
              </w:rPr>
              <w:t>Senior Sales agent</w:t>
            </w:r>
          </w:p>
          <w:p w14:paraId="6C42022E" w14:textId="77777777" w:rsidR="00100984" w:rsidRDefault="00100984" w:rsidP="00100984"/>
          <w:p w14:paraId="3B5A9CE4" w14:textId="77777777" w:rsidR="00100984" w:rsidRDefault="00100984" w:rsidP="00100984">
            <w:r>
              <w:t>Calling the potential clients acquired from our Junior agents, calling different leads that signed up on our campaigns, explaining our services, cooperation with the managers regarding which campaigns should we keep and what is the best way to approach the leads from them.</w:t>
            </w:r>
          </w:p>
          <w:p w14:paraId="1E41AC2D" w14:textId="77777777" w:rsidR="00100984" w:rsidRPr="004D3011" w:rsidRDefault="00100984" w:rsidP="00100984">
            <w:pPr>
              <w:rPr>
                <w:color w:val="FFFFFF" w:themeColor="background1"/>
              </w:rPr>
            </w:pPr>
          </w:p>
        </w:tc>
      </w:tr>
      <w:tr w:rsidR="00100984" w14:paraId="252C68EE" w14:textId="77777777" w:rsidTr="00100984">
        <w:trPr>
          <w:trHeight w:val="206"/>
        </w:trPr>
        <w:tc>
          <w:tcPr>
            <w:tcW w:w="3600" w:type="dxa"/>
          </w:tcPr>
          <w:p w14:paraId="64EAB0B2" w14:textId="77777777" w:rsidR="00100984" w:rsidRDefault="00100984" w:rsidP="00100984">
            <w:pPr>
              <w:pStyle w:val="Heading3"/>
            </w:pPr>
          </w:p>
        </w:tc>
        <w:tc>
          <w:tcPr>
            <w:tcW w:w="720" w:type="dxa"/>
          </w:tcPr>
          <w:p w14:paraId="1A897AC7" w14:textId="77777777" w:rsidR="00100984" w:rsidRDefault="00100984" w:rsidP="00100984">
            <w:pPr>
              <w:tabs>
                <w:tab w:val="left" w:pos="990"/>
              </w:tabs>
            </w:pPr>
          </w:p>
        </w:tc>
        <w:tc>
          <w:tcPr>
            <w:tcW w:w="6470" w:type="dxa"/>
          </w:tcPr>
          <w:p w14:paraId="2737DD2A" w14:textId="77777777" w:rsidR="00100984" w:rsidRDefault="00100984" w:rsidP="00100984">
            <w:pPr>
              <w:pStyle w:val="Heading2"/>
            </w:pPr>
          </w:p>
        </w:tc>
      </w:tr>
    </w:tbl>
    <w:p w14:paraId="2F515615" w14:textId="6E6293D2" w:rsidR="0043117B" w:rsidRDefault="00D02B01" w:rsidP="000C45FF">
      <w:pPr>
        <w:tabs>
          <w:tab w:val="left" w:pos="990"/>
        </w:tabs>
      </w:pPr>
      <w:r>
        <w:tab/>
      </w:r>
      <w:r>
        <w:tab/>
      </w:r>
    </w:p>
    <w:p w14:paraId="0E95EA85" w14:textId="2337F87A" w:rsidR="00D02B01" w:rsidRDefault="00D02B01" w:rsidP="00D02B01">
      <w:pPr>
        <w:tabs>
          <w:tab w:val="left" w:pos="990"/>
        </w:tabs>
        <w:ind w:left="4320"/>
      </w:pPr>
    </w:p>
    <w:sectPr w:rsidR="00D02B01" w:rsidSect="000C45FF">
      <w:head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F8991B" w14:textId="77777777" w:rsidR="0007179E" w:rsidRDefault="0007179E" w:rsidP="000C45FF">
      <w:r>
        <w:separator/>
      </w:r>
    </w:p>
  </w:endnote>
  <w:endnote w:type="continuationSeparator" w:id="0">
    <w:p w14:paraId="471D8DFE" w14:textId="77777777" w:rsidR="0007179E" w:rsidRDefault="0007179E"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E68E07" w14:textId="77777777" w:rsidR="0007179E" w:rsidRDefault="0007179E" w:rsidP="000C45FF">
      <w:r>
        <w:separator/>
      </w:r>
    </w:p>
  </w:footnote>
  <w:footnote w:type="continuationSeparator" w:id="0">
    <w:p w14:paraId="1E21CD89" w14:textId="77777777" w:rsidR="0007179E" w:rsidRDefault="0007179E"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9CE591" w14:textId="77777777" w:rsidR="000C45FF" w:rsidRDefault="000C45FF">
    <w:pPr>
      <w:pStyle w:val="Header"/>
    </w:pPr>
    <w:r>
      <w:rPr>
        <w:noProof/>
      </w:rPr>
      <w:drawing>
        <wp:anchor distT="0" distB="0" distL="114300" distR="114300" simplePos="0" relativeHeight="251658240" behindDoc="1" locked="0" layoutInCell="1" allowOverlap="1" wp14:anchorId="320057DF" wp14:editId="5237D044">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1A4E22"/>
    <w:multiLevelType w:val="hybridMultilevel"/>
    <w:tmpl w:val="7772B65E"/>
    <w:lvl w:ilvl="0" w:tplc="266E8F5E">
      <w:start w:val="201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C41ABE"/>
    <w:multiLevelType w:val="hybridMultilevel"/>
    <w:tmpl w:val="199486B4"/>
    <w:lvl w:ilvl="0" w:tplc="D7CC6368">
      <w:start w:val="2012"/>
      <w:numFmt w:val="bullet"/>
      <w:lvlText w:val="-"/>
      <w:lvlJc w:val="left"/>
      <w:pPr>
        <w:ind w:left="720" w:hanging="36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3C1"/>
    <w:rsid w:val="00036450"/>
    <w:rsid w:val="0007179E"/>
    <w:rsid w:val="00094499"/>
    <w:rsid w:val="000A5C2B"/>
    <w:rsid w:val="000C45FF"/>
    <w:rsid w:val="000E3FD1"/>
    <w:rsid w:val="00100984"/>
    <w:rsid w:val="00112054"/>
    <w:rsid w:val="001525E1"/>
    <w:rsid w:val="00180329"/>
    <w:rsid w:val="0019001F"/>
    <w:rsid w:val="001A74A5"/>
    <w:rsid w:val="001B2ABD"/>
    <w:rsid w:val="001E0391"/>
    <w:rsid w:val="001E1759"/>
    <w:rsid w:val="001F1ECC"/>
    <w:rsid w:val="002400EB"/>
    <w:rsid w:val="0025207B"/>
    <w:rsid w:val="00256CF7"/>
    <w:rsid w:val="00281FD5"/>
    <w:rsid w:val="0030481B"/>
    <w:rsid w:val="003156FC"/>
    <w:rsid w:val="003254B5"/>
    <w:rsid w:val="00340DC9"/>
    <w:rsid w:val="0037121F"/>
    <w:rsid w:val="003A6B7D"/>
    <w:rsid w:val="003B06CA"/>
    <w:rsid w:val="004071FC"/>
    <w:rsid w:val="00445947"/>
    <w:rsid w:val="004813B3"/>
    <w:rsid w:val="00496591"/>
    <w:rsid w:val="004C63E4"/>
    <w:rsid w:val="004D3011"/>
    <w:rsid w:val="005262AC"/>
    <w:rsid w:val="005E39D5"/>
    <w:rsid w:val="00600670"/>
    <w:rsid w:val="0062123A"/>
    <w:rsid w:val="00646E75"/>
    <w:rsid w:val="006763C1"/>
    <w:rsid w:val="006771D0"/>
    <w:rsid w:val="00715FCB"/>
    <w:rsid w:val="0071645E"/>
    <w:rsid w:val="00743101"/>
    <w:rsid w:val="007775E1"/>
    <w:rsid w:val="007867A0"/>
    <w:rsid w:val="007927F5"/>
    <w:rsid w:val="007E78FC"/>
    <w:rsid w:val="007F23BF"/>
    <w:rsid w:val="00802CA0"/>
    <w:rsid w:val="009260CD"/>
    <w:rsid w:val="00952C25"/>
    <w:rsid w:val="00A2118D"/>
    <w:rsid w:val="00A247CC"/>
    <w:rsid w:val="00AD76E2"/>
    <w:rsid w:val="00B20152"/>
    <w:rsid w:val="00B359E4"/>
    <w:rsid w:val="00B57D98"/>
    <w:rsid w:val="00B70850"/>
    <w:rsid w:val="00C066B6"/>
    <w:rsid w:val="00C37BA1"/>
    <w:rsid w:val="00C4674C"/>
    <w:rsid w:val="00C506CF"/>
    <w:rsid w:val="00C72BED"/>
    <w:rsid w:val="00C9578B"/>
    <w:rsid w:val="00CB0055"/>
    <w:rsid w:val="00D02B01"/>
    <w:rsid w:val="00D2522B"/>
    <w:rsid w:val="00D422DE"/>
    <w:rsid w:val="00D46A84"/>
    <w:rsid w:val="00D5459D"/>
    <w:rsid w:val="00DA1C7D"/>
    <w:rsid w:val="00DA1F4D"/>
    <w:rsid w:val="00DD172A"/>
    <w:rsid w:val="00DD2E7C"/>
    <w:rsid w:val="00E25A26"/>
    <w:rsid w:val="00E4381A"/>
    <w:rsid w:val="00E46E00"/>
    <w:rsid w:val="00E55D74"/>
    <w:rsid w:val="00F57014"/>
    <w:rsid w:val="00F60274"/>
    <w:rsid w:val="00F77FB9"/>
    <w:rsid w:val="00FB068F"/>
    <w:rsid w:val="00FE1A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6737C7"/>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sdException w:name="Smart Link Error"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D5459D"/>
    <w:pPr>
      <w:keepNext/>
      <w:keepLines/>
      <w:spacing w:before="240" w:after="120"/>
      <w:outlineLvl w:val="2"/>
    </w:pPr>
    <w:rPr>
      <w:rFonts w:asciiTheme="majorHAnsi" w:eastAsiaTheme="majorEastAsia" w:hAnsiTheme="majorHAnsi" w:cstheme="majorBidi"/>
      <w:b/>
      <w:caps/>
      <w:color w:val="548AB7" w:themeColor="accent1" w:themeShade="BF"/>
      <w:sz w:val="22"/>
      <w:szCs w:val="24"/>
    </w:rPr>
  </w:style>
  <w:style w:type="paragraph" w:styleId="Heading4">
    <w:name w:val="heading 4"/>
    <w:basedOn w:val="Normal"/>
    <w:next w:val="Normal"/>
    <w:link w:val="Heading4Char"/>
    <w:uiPriority w:val="9"/>
    <w:qFormat/>
    <w:rsid w:val="00B359E4"/>
    <w:pPr>
      <w:outlineLvl w:val="3"/>
    </w:pPr>
    <w:rPr>
      <w:b/>
    </w:rPr>
  </w:style>
  <w:style w:type="paragraph" w:styleId="Heading5">
    <w:name w:val="heading 5"/>
    <w:basedOn w:val="Normal"/>
    <w:next w:val="Normal"/>
    <w:link w:val="Heading5Char"/>
    <w:uiPriority w:val="9"/>
    <w:semiHidden/>
    <w:qFormat/>
    <w:rsid w:val="0025207B"/>
    <w:pPr>
      <w:keepNext/>
      <w:keepLines/>
      <w:spacing w:before="40"/>
      <w:outlineLvl w:val="4"/>
    </w:pPr>
    <w:rPr>
      <w:rFonts w:asciiTheme="majorHAnsi" w:eastAsiaTheme="majorEastAsia" w:hAnsiTheme="majorHAnsi" w:cstheme="majorBidi"/>
      <w:color w:val="548AB7"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D5459D"/>
    <w:rPr>
      <w:rFonts w:asciiTheme="majorHAnsi" w:eastAsiaTheme="majorEastAsia" w:hAnsiTheme="majorHAnsi" w:cstheme="majorBidi"/>
      <w:b/>
      <w:caps/>
      <w:color w:val="548AB7" w:themeColor="accent1" w:themeShade="BF"/>
      <w:sz w:val="22"/>
    </w:rPr>
  </w:style>
  <w:style w:type="character" w:customStyle="1" w:styleId="Heading4Char">
    <w:name w:val="Heading 4 Char"/>
    <w:basedOn w:val="DefaultParagraphFont"/>
    <w:link w:val="Heading4"/>
    <w:uiPriority w:val="9"/>
    <w:rsid w:val="00B359E4"/>
    <w:rPr>
      <w:b/>
      <w:sz w:val="18"/>
      <w:szCs w:val="22"/>
    </w:rPr>
  </w:style>
  <w:style w:type="paragraph" w:styleId="ListParagraph">
    <w:name w:val="List Paragraph"/>
    <w:basedOn w:val="Normal"/>
    <w:uiPriority w:val="34"/>
    <w:semiHidden/>
    <w:qFormat/>
    <w:rsid w:val="006763C1"/>
    <w:pPr>
      <w:ind w:left="720"/>
      <w:contextualSpacing/>
    </w:pPr>
  </w:style>
  <w:style w:type="character" w:customStyle="1" w:styleId="Heading5Char">
    <w:name w:val="Heading 5 Char"/>
    <w:basedOn w:val="DefaultParagraphFont"/>
    <w:link w:val="Heading5"/>
    <w:uiPriority w:val="9"/>
    <w:semiHidden/>
    <w:rsid w:val="0025207B"/>
    <w:rPr>
      <w:rFonts w:asciiTheme="majorHAnsi" w:eastAsiaTheme="majorEastAsia" w:hAnsiTheme="majorHAnsi" w:cstheme="majorBidi"/>
      <w:color w:val="548AB7" w:themeColor="accent1" w:themeShade="BF"/>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980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NenadPanicc"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enad\AppData\Roaming\Microsoft\Templates\Blue%20grey%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096720F075F4FCB954590E78BFBD0C0"/>
        <w:category>
          <w:name w:val="General"/>
          <w:gallery w:val="placeholder"/>
        </w:category>
        <w:types>
          <w:type w:val="bbPlcHdr"/>
        </w:types>
        <w:behaviors>
          <w:behavior w:val="content"/>
        </w:behaviors>
        <w:guid w:val="{61BA6797-09BA-4B49-926B-293FC2365D4D}"/>
      </w:docPartPr>
      <w:docPartBody>
        <w:p w:rsidR="00FB5874" w:rsidRDefault="00E65B23" w:rsidP="00E65B23">
          <w:pPr>
            <w:pStyle w:val="7096720F075F4FCB954590E78BFBD0C0"/>
          </w:pPr>
          <w:r w:rsidRPr="00D5459D">
            <w:t>Profile</w:t>
          </w:r>
        </w:p>
      </w:docPartBody>
    </w:docPart>
    <w:docPart>
      <w:docPartPr>
        <w:name w:val="5D0E0A2C860E40628FDB6521566ECB63"/>
        <w:category>
          <w:name w:val="General"/>
          <w:gallery w:val="placeholder"/>
        </w:category>
        <w:types>
          <w:type w:val="bbPlcHdr"/>
        </w:types>
        <w:behaviors>
          <w:behavior w:val="content"/>
        </w:behaviors>
        <w:guid w:val="{1C144163-8231-4E3F-8668-B9B8D9F02EB5}"/>
      </w:docPartPr>
      <w:docPartBody>
        <w:p w:rsidR="00FB5874" w:rsidRDefault="00E65B23" w:rsidP="00E65B23">
          <w:pPr>
            <w:pStyle w:val="5D0E0A2C860E40628FDB6521566ECB63"/>
          </w:pPr>
          <w:r w:rsidRPr="00CB0055">
            <w:t>Contact</w:t>
          </w:r>
        </w:p>
      </w:docPartBody>
    </w:docPart>
    <w:docPart>
      <w:docPartPr>
        <w:name w:val="235CB7053DAC4154BD69AE232760E010"/>
        <w:category>
          <w:name w:val="General"/>
          <w:gallery w:val="placeholder"/>
        </w:category>
        <w:types>
          <w:type w:val="bbPlcHdr"/>
        </w:types>
        <w:behaviors>
          <w:behavior w:val="content"/>
        </w:behaviors>
        <w:guid w:val="{875D98ED-9D33-41FA-B44F-6B043A1054CD}"/>
      </w:docPartPr>
      <w:docPartBody>
        <w:p w:rsidR="00FB5874" w:rsidRDefault="00E65B23" w:rsidP="00E65B23">
          <w:pPr>
            <w:pStyle w:val="235CB7053DAC4154BD69AE232760E010"/>
          </w:pPr>
          <w:r w:rsidRPr="004D3011">
            <w:t>PHONE:</w:t>
          </w:r>
        </w:p>
      </w:docPartBody>
    </w:docPart>
    <w:docPart>
      <w:docPartPr>
        <w:name w:val="070C618973794498ABEABA19058435A3"/>
        <w:category>
          <w:name w:val="General"/>
          <w:gallery w:val="placeholder"/>
        </w:category>
        <w:types>
          <w:type w:val="bbPlcHdr"/>
        </w:types>
        <w:behaviors>
          <w:behavior w:val="content"/>
        </w:behaviors>
        <w:guid w:val="{806DE2E6-636D-4F9F-8367-D34085D684A8}"/>
      </w:docPartPr>
      <w:docPartBody>
        <w:p w:rsidR="00FB5874" w:rsidRDefault="00E65B23" w:rsidP="00E65B23">
          <w:pPr>
            <w:pStyle w:val="070C618973794498ABEABA19058435A3"/>
          </w:pPr>
          <w:r w:rsidRPr="004D3011">
            <w:t>EMAIL:</w:t>
          </w:r>
        </w:p>
      </w:docPartBody>
    </w:docPart>
    <w:docPart>
      <w:docPartPr>
        <w:name w:val="0F0639FED09642B28E20215E7291BD7A"/>
        <w:category>
          <w:name w:val="General"/>
          <w:gallery w:val="placeholder"/>
        </w:category>
        <w:types>
          <w:type w:val="bbPlcHdr"/>
        </w:types>
        <w:behaviors>
          <w:behavior w:val="content"/>
        </w:behaviors>
        <w:guid w:val="{208D4769-0F33-4E4A-801A-27197066C681}"/>
      </w:docPartPr>
      <w:docPartBody>
        <w:p w:rsidR="00FB5874" w:rsidRDefault="00E65B23" w:rsidP="00E65B23">
          <w:pPr>
            <w:pStyle w:val="0F0639FED09642B28E20215E7291BD7A"/>
          </w:pPr>
          <w:r w:rsidRPr="00036450">
            <w:t>EDUCATION</w:t>
          </w:r>
        </w:p>
      </w:docPartBody>
    </w:docPart>
    <w:docPart>
      <w:docPartPr>
        <w:name w:val="F22F8A3D44D14FA1A20824FB6350344E"/>
        <w:category>
          <w:name w:val="General"/>
          <w:gallery w:val="placeholder"/>
        </w:category>
        <w:types>
          <w:type w:val="bbPlcHdr"/>
        </w:types>
        <w:behaviors>
          <w:behavior w:val="content"/>
        </w:behaviors>
        <w:guid w:val="{BA492B62-2259-4887-AD22-E3A807CFA9B9}"/>
      </w:docPartPr>
      <w:docPartBody>
        <w:p w:rsidR="00FB5874" w:rsidRDefault="00E65B23" w:rsidP="00E65B23">
          <w:pPr>
            <w:pStyle w:val="F22F8A3D44D14FA1A20824FB6350344E"/>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8DB"/>
    <w:rsid w:val="001318A5"/>
    <w:rsid w:val="00183E12"/>
    <w:rsid w:val="002A6E37"/>
    <w:rsid w:val="002B04E4"/>
    <w:rsid w:val="004002AE"/>
    <w:rsid w:val="004548DB"/>
    <w:rsid w:val="00497669"/>
    <w:rsid w:val="004E5203"/>
    <w:rsid w:val="00935E86"/>
    <w:rsid w:val="00D152CC"/>
    <w:rsid w:val="00DC6721"/>
    <w:rsid w:val="00E65B23"/>
    <w:rsid w:val="00E729E5"/>
    <w:rsid w:val="00FB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E65B23"/>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DE82DCEEFEA4A0198AE1E826941758C">
    <w:name w:val="5DE82DCEEFEA4A0198AE1E826941758C"/>
  </w:style>
  <w:style w:type="paragraph" w:customStyle="1" w:styleId="D7AB87A47C87434B81D18991925B04D5">
    <w:name w:val="D7AB87A47C87434B81D18991925B04D5"/>
  </w:style>
  <w:style w:type="paragraph" w:customStyle="1" w:styleId="0E04AF130308479DB0A4A911256692D8">
    <w:name w:val="0E04AF130308479DB0A4A911256692D8"/>
  </w:style>
  <w:style w:type="paragraph" w:customStyle="1" w:styleId="D155CA7DAF154B198DE45BB1FD068B98">
    <w:name w:val="D155CA7DAF154B198DE45BB1FD068B98"/>
  </w:style>
  <w:style w:type="paragraph" w:customStyle="1" w:styleId="577E8C6CA34C4F66B0019BADF66E3BE9">
    <w:name w:val="577E8C6CA34C4F66B0019BADF66E3BE9"/>
  </w:style>
  <w:style w:type="paragraph" w:customStyle="1" w:styleId="ED7E0F9D172B434E821897A919E6FDD4">
    <w:name w:val="ED7E0F9D172B434E821897A919E6FDD4"/>
  </w:style>
  <w:style w:type="paragraph" w:customStyle="1" w:styleId="B3451F59C8D4457FA7AF62603D607D78">
    <w:name w:val="B3451F59C8D4457FA7AF62603D607D78"/>
  </w:style>
  <w:style w:type="paragraph" w:customStyle="1" w:styleId="E0F9E4ADDC4041ED85A84D809FFC2FD5">
    <w:name w:val="E0F9E4ADDC4041ED85A84D809FFC2FD5"/>
  </w:style>
  <w:style w:type="paragraph" w:customStyle="1" w:styleId="846977D2C584466D8A02C98EE6561A6C">
    <w:name w:val="846977D2C584466D8A02C98EE6561A6C"/>
  </w:style>
  <w:style w:type="paragraph" w:customStyle="1" w:styleId="9E1F723DA7334A3E8DF95FB0C1A2CEE3">
    <w:name w:val="9E1F723DA7334A3E8DF95FB0C1A2CEE3"/>
  </w:style>
  <w:style w:type="character" w:styleId="Hyperlink">
    <w:name w:val="Hyperlink"/>
    <w:basedOn w:val="DefaultParagraphFont"/>
    <w:uiPriority w:val="99"/>
    <w:unhideWhenUsed/>
    <w:rsid w:val="004548DB"/>
    <w:rPr>
      <w:color w:val="C45911" w:themeColor="accent2" w:themeShade="BF"/>
      <w:u w:val="single"/>
    </w:rPr>
  </w:style>
  <w:style w:type="paragraph" w:customStyle="1" w:styleId="2FF93445FDC34C218181B47CB387FB9A">
    <w:name w:val="2FF93445FDC34C218181B47CB387FB9A"/>
  </w:style>
  <w:style w:type="paragraph" w:customStyle="1" w:styleId="E1E2E6DF4A00499297780959957361C0">
    <w:name w:val="E1E2E6DF4A00499297780959957361C0"/>
  </w:style>
  <w:style w:type="paragraph" w:customStyle="1" w:styleId="032C38E92AA6433C83E1E8EAAC5932AA">
    <w:name w:val="032C38E92AA6433C83E1E8EAAC5932AA"/>
  </w:style>
  <w:style w:type="paragraph" w:customStyle="1" w:styleId="31E831E23F024726BEA9EDEFE0E3B48E">
    <w:name w:val="31E831E23F024726BEA9EDEFE0E3B48E"/>
  </w:style>
  <w:style w:type="paragraph" w:customStyle="1" w:styleId="D673ED011A4F4C39A44D48B4702220AC">
    <w:name w:val="D673ED011A4F4C39A44D48B4702220AC"/>
  </w:style>
  <w:style w:type="paragraph" w:customStyle="1" w:styleId="66A7856731E747338704C9082DC608D7">
    <w:name w:val="66A7856731E747338704C9082DC608D7"/>
  </w:style>
  <w:style w:type="paragraph" w:customStyle="1" w:styleId="0F898EF90BAA4866AFF68B59E1602DA2">
    <w:name w:val="0F898EF90BAA4866AFF68B59E1602DA2"/>
  </w:style>
  <w:style w:type="paragraph" w:customStyle="1" w:styleId="BB8D1841B73649FBA94C7FC2AF031EA6">
    <w:name w:val="BB8D1841B73649FBA94C7FC2AF031EA6"/>
  </w:style>
  <w:style w:type="paragraph" w:customStyle="1" w:styleId="AB180D982EA24860BEE30D1E5984C11F">
    <w:name w:val="AB180D982EA24860BEE30D1E5984C11F"/>
  </w:style>
  <w:style w:type="paragraph" w:customStyle="1" w:styleId="B77572DBF81946A7A8459698D49EBDFF">
    <w:name w:val="B77572DBF81946A7A8459698D49EBDFF"/>
  </w:style>
  <w:style w:type="paragraph" w:customStyle="1" w:styleId="BDD3E5D7B64E490B8E09A690417252F3">
    <w:name w:val="BDD3E5D7B64E490B8E09A690417252F3"/>
  </w:style>
  <w:style w:type="paragraph" w:customStyle="1" w:styleId="7812D0217C7C463B907E5ACE5DC41FE6">
    <w:name w:val="7812D0217C7C463B907E5ACE5DC41FE6"/>
  </w:style>
  <w:style w:type="paragraph" w:customStyle="1" w:styleId="B130610562094280B27B0817780722CF">
    <w:name w:val="B130610562094280B27B0817780722CF"/>
  </w:style>
  <w:style w:type="paragraph" w:customStyle="1" w:styleId="EF9CD44843954B94B2171C567D5CDE01">
    <w:name w:val="EF9CD44843954B94B2171C567D5CDE01"/>
  </w:style>
  <w:style w:type="paragraph" w:customStyle="1" w:styleId="667790DFABBE41F8B4E94E94FB9C2057">
    <w:name w:val="667790DFABBE41F8B4E94E94FB9C2057"/>
  </w:style>
  <w:style w:type="paragraph" w:customStyle="1" w:styleId="8A5D9458F4A9467C85FCD429DD08DF6B">
    <w:name w:val="8A5D9458F4A9467C85FCD429DD08DF6B"/>
  </w:style>
  <w:style w:type="paragraph" w:customStyle="1" w:styleId="11D83FB89BAB417587BE162CF0BC92B4">
    <w:name w:val="11D83FB89BAB417587BE162CF0BC92B4"/>
  </w:style>
  <w:style w:type="paragraph" w:customStyle="1" w:styleId="F857F6406D6F4F8DA39CFBD633BEF721">
    <w:name w:val="F857F6406D6F4F8DA39CFBD633BEF721"/>
  </w:style>
  <w:style w:type="paragraph" w:customStyle="1" w:styleId="C582A6AA98ED4902A6AB68A41475BC7B">
    <w:name w:val="C582A6AA98ED4902A6AB68A41475BC7B"/>
  </w:style>
  <w:style w:type="paragraph" w:customStyle="1" w:styleId="83CD4C762A804E9BB5F1C3DB6F9B0E14">
    <w:name w:val="83CD4C762A804E9BB5F1C3DB6F9B0E14"/>
  </w:style>
  <w:style w:type="paragraph" w:customStyle="1" w:styleId="044DE777DAD946A0A716327CF84A17BB">
    <w:name w:val="044DE777DAD946A0A716327CF84A17BB"/>
  </w:style>
  <w:style w:type="paragraph" w:customStyle="1" w:styleId="01B4B7BB4D28446A9A3861CCCD61BC25">
    <w:name w:val="01B4B7BB4D28446A9A3861CCCD61BC25"/>
  </w:style>
  <w:style w:type="paragraph" w:customStyle="1" w:styleId="C7E23178434249FDB07483139C2EF451">
    <w:name w:val="C7E23178434249FDB07483139C2EF451"/>
  </w:style>
  <w:style w:type="paragraph" w:customStyle="1" w:styleId="39DF5E4EB13348F4A9D43698E3CE2CB8">
    <w:name w:val="39DF5E4EB13348F4A9D43698E3CE2CB8"/>
  </w:style>
  <w:style w:type="paragraph" w:customStyle="1" w:styleId="FE157CF4FB9F4DD59A04A708B65CA376">
    <w:name w:val="FE157CF4FB9F4DD59A04A708B65CA376"/>
  </w:style>
  <w:style w:type="paragraph" w:customStyle="1" w:styleId="344401C9127C4807B2373FDEE4EBF162">
    <w:name w:val="344401C9127C4807B2373FDEE4EBF162"/>
  </w:style>
  <w:style w:type="paragraph" w:customStyle="1" w:styleId="4409DA4431FC4969B3C71FC57A4EB4A2">
    <w:name w:val="4409DA4431FC4969B3C71FC57A4EB4A2"/>
  </w:style>
  <w:style w:type="paragraph" w:customStyle="1" w:styleId="1793192980374BA781D201838868E857">
    <w:name w:val="1793192980374BA781D201838868E857"/>
  </w:style>
  <w:style w:type="paragraph" w:customStyle="1" w:styleId="5EA12BB0B3C244DD84E029AF9CFDF7EE">
    <w:name w:val="5EA12BB0B3C244DD84E029AF9CFDF7EE"/>
  </w:style>
  <w:style w:type="paragraph" w:customStyle="1" w:styleId="0B003C358FB44182B290D221CB0BE544">
    <w:name w:val="0B003C358FB44182B290D221CB0BE544"/>
  </w:style>
  <w:style w:type="character" w:customStyle="1" w:styleId="Heading2Char">
    <w:name w:val="Heading 2 Char"/>
    <w:basedOn w:val="DefaultParagraphFont"/>
    <w:link w:val="Heading2"/>
    <w:uiPriority w:val="9"/>
    <w:rsid w:val="00E65B23"/>
    <w:rPr>
      <w:rFonts w:asciiTheme="majorHAnsi" w:eastAsiaTheme="majorEastAsia" w:hAnsiTheme="majorHAnsi" w:cstheme="majorBidi"/>
      <w:b/>
      <w:bCs/>
      <w:caps/>
      <w:szCs w:val="26"/>
      <w:lang w:eastAsia="ja-JP"/>
    </w:rPr>
  </w:style>
  <w:style w:type="paragraph" w:customStyle="1" w:styleId="4E83BE0AA0BC49D3BF4B466D17C56729">
    <w:name w:val="4E83BE0AA0BC49D3BF4B466D17C56729"/>
  </w:style>
  <w:style w:type="paragraph" w:customStyle="1" w:styleId="4D932F36F62440369FDB7C145136A072">
    <w:name w:val="4D932F36F62440369FDB7C145136A072"/>
    <w:rsid w:val="004548DB"/>
  </w:style>
  <w:style w:type="paragraph" w:customStyle="1" w:styleId="39A908BDBFCB4E0D906B5E1CEC66CBFF">
    <w:name w:val="39A908BDBFCB4E0D906B5E1CEC66CBFF"/>
    <w:rsid w:val="004548DB"/>
  </w:style>
  <w:style w:type="paragraph" w:customStyle="1" w:styleId="9E47A5B54C004A0BA49D93BA2F74EA20">
    <w:name w:val="9E47A5B54C004A0BA49D93BA2F74EA20"/>
    <w:rsid w:val="004548DB"/>
  </w:style>
  <w:style w:type="paragraph" w:customStyle="1" w:styleId="EEAF2D3EB9CE48BFBB0294234D69E3F1">
    <w:name w:val="EEAF2D3EB9CE48BFBB0294234D69E3F1"/>
    <w:rsid w:val="004548DB"/>
  </w:style>
  <w:style w:type="paragraph" w:customStyle="1" w:styleId="CCAF3CFB398343E4BCEF4E699F1C0F68">
    <w:name w:val="CCAF3CFB398343E4BCEF4E699F1C0F68"/>
    <w:rsid w:val="004548DB"/>
  </w:style>
  <w:style w:type="paragraph" w:customStyle="1" w:styleId="82378CCB338C4318AA7CCE8215A0791D">
    <w:name w:val="82378CCB338C4318AA7CCE8215A0791D"/>
    <w:rsid w:val="004548DB"/>
  </w:style>
  <w:style w:type="paragraph" w:customStyle="1" w:styleId="5D0261F96EE14DA7979FB1A8ACA7B2A0">
    <w:name w:val="5D0261F96EE14DA7979FB1A8ACA7B2A0"/>
    <w:rsid w:val="004548DB"/>
  </w:style>
  <w:style w:type="paragraph" w:customStyle="1" w:styleId="972C37773A3546A7B8D326F90522574C">
    <w:name w:val="972C37773A3546A7B8D326F90522574C"/>
    <w:rsid w:val="004548DB"/>
  </w:style>
  <w:style w:type="paragraph" w:customStyle="1" w:styleId="A7FC9C8489F04B868F7A30F1E8D29328">
    <w:name w:val="A7FC9C8489F04B868F7A30F1E8D29328"/>
    <w:rsid w:val="004548DB"/>
  </w:style>
  <w:style w:type="paragraph" w:customStyle="1" w:styleId="455BEAEB2ECC46ABBA647CAE55D9934A">
    <w:name w:val="455BEAEB2ECC46ABBA647CAE55D9934A"/>
    <w:rsid w:val="004548DB"/>
  </w:style>
  <w:style w:type="paragraph" w:customStyle="1" w:styleId="DBEC940729B841378D7959FCFAB4E667">
    <w:name w:val="DBEC940729B841378D7959FCFAB4E667"/>
    <w:rsid w:val="004548DB"/>
  </w:style>
  <w:style w:type="paragraph" w:customStyle="1" w:styleId="16C697429EF04A63A6ED9F3CE38E3692">
    <w:name w:val="16C697429EF04A63A6ED9F3CE38E3692"/>
    <w:rsid w:val="004548DB"/>
  </w:style>
  <w:style w:type="paragraph" w:customStyle="1" w:styleId="8F94F7549F05471F86A5F19C6C529A88">
    <w:name w:val="8F94F7549F05471F86A5F19C6C529A88"/>
    <w:rsid w:val="004548DB"/>
  </w:style>
  <w:style w:type="paragraph" w:customStyle="1" w:styleId="69F10B27805E4FB3873614A3038D0E31">
    <w:name w:val="69F10B27805E4FB3873614A3038D0E31"/>
    <w:rsid w:val="004548DB"/>
  </w:style>
  <w:style w:type="paragraph" w:customStyle="1" w:styleId="7C16BA54A83C459F887EEDBCE122AA68">
    <w:name w:val="7C16BA54A83C459F887EEDBCE122AA68"/>
    <w:rsid w:val="004548DB"/>
  </w:style>
  <w:style w:type="paragraph" w:customStyle="1" w:styleId="3D26387AE5704768854C318A34F22FEC">
    <w:name w:val="3D26387AE5704768854C318A34F22FEC"/>
    <w:rsid w:val="004548DB"/>
  </w:style>
  <w:style w:type="paragraph" w:customStyle="1" w:styleId="3B29D19B15B1499685A0854D57B8CED9">
    <w:name w:val="3B29D19B15B1499685A0854D57B8CED9"/>
    <w:rsid w:val="004548DB"/>
  </w:style>
  <w:style w:type="paragraph" w:customStyle="1" w:styleId="BADCD3E51A904B5EBC49315B97372B4D">
    <w:name w:val="BADCD3E51A904B5EBC49315B97372B4D"/>
    <w:rsid w:val="004548DB"/>
  </w:style>
  <w:style w:type="paragraph" w:customStyle="1" w:styleId="ADF319A4283348C8B4679E10F09D283D">
    <w:name w:val="ADF319A4283348C8B4679E10F09D283D"/>
    <w:rsid w:val="004548DB"/>
  </w:style>
  <w:style w:type="paragraph" w:customStyle="1" w:styleId="99B7CD52C87A497DB3F4268F2B031D0F">
    <w:name w:val="99B7CD52C87A497DB3F4268F2B031D0F"/>
    <w:rsid w:val="004548DB"/>
  </w:style>
  <w:style w:type="paragraph" w:customStyle="1" w:styleId="DA5A22136FA143BFB1AE280A2BE013E5">
    <w:name w:val="DA5A22136FA143BFB1AE280A2BE013E5"/>
    <w:rsid w:val="004548DB"/>
  </w:style>
  <w:style w:type="paragraph" w:customStyle="1" w:styleId="E4C7D7E656524BF2A18F32DFBCF650FF">
    <w:name w:val="E4C7D7E656524BF2A18F32DFBCF650FF"/>
    <w:rsid w:val="004548DB"/>
  </w:style>
  <w:style w:type="paragraph" w:customStyle="1" w:styleId="EEE4B82EEEDC470D88DC4DD5310A939C">
    <w:name w:val="EEE4B82EEEDC470D88DC4DD5310A939C"/>
    <w:rsid w:val="004548DB"/>
  </w:style>
  <w:style w:type="paragraph" w:customStyle="1" w:styleId="88DB1479D3EB4E3B86CEF703C0A6F276">
    <w:name w:val="88DB1479D3EB4E3B86CEF703C0A6F276"/>
    <w:rsid w:val="004548DB"/>
  </w:style>
  <w:style w:type="paragraph" w:customStyle="1" w:styleId="A813813803754A659CBAAB4D3D041275">
    <w:name w:val="A813813803754A659CBAAB4D3D041275"/>
    <w:rsid w:val="004548DB"/>
  </w:style>
  <w:style w:type="paragraph" w:customStyle="1" w:styleId="4F18CD7BD46A46129B634DCB186FDE60">
    <w:name w:val="4F18CD7BD46A46129B634DCB186FDE60"/>
    <w:rsid w:val="004548DB"/>
  </w:style>
  <w:style w:type="paragraph" w:customStyle="1" w:styleId="673F77F3ABF64FA0A51CE7B052AC3858">
    <w:name w:val="673F77F3ABF64FA0A51CE7B052AC3858"/>
    <w:rsid w:val="004548DB"/>
  </w:style>
  <w:style w:type="paragraph" w:customStyle="1" w:styleId="84C700B7BC2041E58E23A5700B693547">
    <w:name w:val="84C700B7BC2041E58E23A5700B693547"/>
    <w:rsid w:val="004548DB"/>
  </w:style>
  <w:style w:type="paragraph" w:customStyle="1" w:styleId="402A5E69147A436EAB344B51FECB7266">
    <w:name w:val="402A5E69147A436EAB344B51FECB7266"/>
    <w:rsid w:val="004548DB"/>
  </w:style>
  <w:style w:type="paragraph" w:customStyle="1" w:styleId="99CD485732354068A9D5B2E38EF32537">
    <w:name w:val="99CD485732354068A9D5B2E38EF32537"/>
    <w:rsid w:val="004548DB"/>
  </w:style>
  <w:style w:type="paragraph" w:customStyle="1" w:styleId="A64FCF9D90E74C828CF60F72D78B781A">
    <w:name w:val="A64FCF9D90E74C828CF60F72D78B781A"/>
    <w:rsid w:val="004548DB"/>
  </w:style>
  <w:style w:type="paragraph" w:customStyle="1" w:styleId="993BA199C90E4D99BFF0D3E78F32F5C9">
    <w:name w:val="993BA199C90E4D99BFF0D3E78F32F5C9"/>
    <w:rsid w:val="004548DB"/>
  </w:style>
  <w:style w:type="paragraph" w:customStyle="1" w:styleId="300E42A2A9074C4A9DBE869FD3F98C87">
    <w:name w:val="300E42A2A9074C4A9DBE869FD3F98C87"/>
    <w:rsid w:val="004548DB"/>
  </w:style>
  <w:style w:type="paragraph" w:customStyle="1" w:styleId="A490E1EB70864182B2429AB369507D98">
    <w:name w:val="A490E1EB70864182B2429AB369507D98"/>
    <w:rsid w:val="004548DB"/>
  </w:style>
  <w:style w:type="paragraph" w:customStyle="1" w:styleId="5AD7B39F959B4FD0A30BD2FEE3D79E24">
    <w:name w:val="5AD7B39F959B4FD0A30BD2FEE3D79E24"/>
    <w:rsid w:val="004548DB"/>
  </w:style>
  <w:style w:type="paragraph" w:customStyle="1" w:styleId="35C018FF055E4D44898469321DDC95EE">
    <w:name w:val="35C018FF055E4D44898469321DDC95EE"/>
    <w:rsid w:val="004548DB"/>
  </w:style>
  <w:style w:type="paragraph" w:customStyle="1" w:styleId="70C178ED1F774E6AA44C918ED16D4012">
    <w:name w:val="70C178ED1F774E6AA44C918ED16D4012"/>
    <w:rsid w:val="004548DB"/>
  </w:style>
  <w:style w:type="paragraph" w:customStyle="1" w:styleId="0B20C12D714E4357BA54D17BC74B4EC0">
    <w:name w:val="0B20C12D714E4357BA54D17BC74B4EC0"/>
    <w:rsid w:val="004548DB"/>
  </w:style>
  <w:style w:type="paragraph" w:customStyle="1" w:styleId="D3852B30D8674CC98B42AE41EF619E53">
    <w:name w:val="D3852B30D8674CC98B42AE41EF619E53"/>
    <w:rsid w:val="004548DB"/>
  </w:style>
  <w:style w:type="paragraph" w:customStyle="1" w:styleId="6DDA4E014C004A84AB597C21F58586FF">
    <w:name w:val="6DDA4E014C004A84AB597C21F58586FF"/>
    <w:rsid w:val="004548DB"/>
  </w:style>
  <w:style w:type="paragraph" w:customStyle="1" w:styleId="010BC742302D40E3A0EE80A0D723C973">
    <w:name w:val="010BC742302D40E3A0EE80A0D723C973"/>
    <w:rsid w:val="004548DB"/>
  </w:style>
  <w:style w:type="paragraph" w:customStyle="1" w:styleId="0D649ACF79EB47F2928CC4AB0AABEEBA">
    <w:name w:val="0D649ACF79EB47F2928CC4AB0AABEEBA"/>
    <w:rsid w:val="004548DB"/>
  </w:style>
  <w:style w:type="paragraph" w:customStyle="1" w:styleId="1D7E40742640498AAE06F49A452BE78D">
    <w:name w:val="1D7E40742640498AAE06F49A452BE78D"/>
    <w:rsid w:val="004548DB"/>
  </w:style>
  <w:style w:type="paragraph" w:customStyle="1" w:styleId="5BA6DF42BFE94F269A6A191D681CCC19">
    <w:name w:val="5BA6DF42BFE94F269A6A191D681CCC19"/>
    <w:rsid w:val="004548DB"/>
  </w:style>
  <w:style w:type="paragraph" w:customStyle="1" w:styleId="00DA7062ACCC4AB38A994A9C217E8C93">
    <w:name w:val="00DA7062ACCC4AB38A994A9C217E8C93"/>
    <w:rsid w:val="004548DB"/>
  </w:style>
  <w:style w:type="paragraph" w:customStyle="1" w:styleId="1776315BBA364C399AE7C04BFF0B8344">
    <w:name w:val="1776315BBA364C399AE7C04BFF0B8344"/>
    <w:rsid w:val="004548DB"/>
  </w:style>
  <w:style w:type="paragraph" w:customStyle="1" w:styleId="9132DEC9BF3A4B96882F051349B40ADE">
    <w:name w:val="9132DEC9BF3A4B96882F051349B40ADE"/>
    <w:rsid w:val="004548DB"/>
  </w:style>
  <w:style w:type="paragraph" w:customStyle="1" w:styleId="D846FD05030644208B81835F9B48C6F4">
    <w:name w:val="D846FD05030644208B81835F9B48C6F4"/>
    <w:rsid w:val="004548DB"/>
  </w:style>
  <w:style w:type="paragraph" w:customStyle="1" w:styleId="48CD0C77F9584B97BF6D134B3F88444C">
    <w:name w:val="48CD0C77F9584B97BF6D134B3F88444C"/>
    <w:rsid w:val="004548DB"/>
  </w:style>
  <w:style w:type="paragraph" w:customStyle="1" w:styleId="BBA732FA63D84836BFD9F8068AB47A61">
    <w:name w:val="BBA732FA63D84836BFD9F8068AB47A61"/>
    <w:rsid w:val="004548DB"/>
  </w:style>
  <w:style w:type="paragraph" w:customStyle="1" w:styleId="87DCFAF957C64CECBD416A9F9022D874">
    <w:name w:val="87DCFAF957C64CECBD416A9F9022D874"/>
    <w:rsid w:val="004548DB"/>
  </w:style>
  <w:style w:type="paragraph" w:customStyle="1" w:styleId="31411BABF3E24E4EBED77512069FF994">
    <w:name w:val="31411BABF3E24E4EBED77512069FF994"/>
    <w:rsid w:val="004548DB"/>
  </w:style>
  <w:style w:type="paragraph" w:customStyle="1" w:styleId="74B9022DA8F44975823F0870A37B379E">
    <w:name w:val="74B9022DA8F44975823F0870A37B379E"/>
    <w:rsid w:val="004548DB"/>
  </w:style>
  <w:style w:type="paragraph" w:customStyle="1" w:styleId="F7DBCFA77E7840B69820ED86DAD38504">
    <w:name w:val="F7DBCFA77E7840B69820ED86DAD38504"/>
    <w:rsid w:val="001318A5"/>
  </w:style>
  <w:style w:type="paragraph" w:customStyle="1" w:styleId="B7220A9F3FED478DA4CF83D2448D4A08">
    <w:name w:val="B7220A9F3FED478DA4CF83D2448D4A08"/>
    <w:rsid w:val="001318A5"/>
  </w:style>
  <w:style w:type="paragraph" w:customStyle="1" w:styleId="C482F6EA7B224F16993A5A8A52A2B942">
    <w:name w:val="C482F6EA7B224F16993A5A8A52A2B942"/>
    <w:rsid w:val="001318A5"/>
  </w:style>
  <w:style w:type="paragraph" w:customStyle="1" w:styleId="F4BFAA4E31734E44B6E44C5C84870534">
    <w:name w:val="F4BFAA4E31734E44B6E44C5C84870534"/>
    <w:rsid w:val="00E65B23"/>
  </w:style>
  <w:style w:type="paragraph" w:customStyle="1" w:styleId="9CC1BBF95E2D43848022DE23C763935A">
    <w:name w:val="9CC1BBF95E2D43848022DE23C763935A"/>
    <w:rsid w:val="00E65B23"/>
  </w:style>
  <w:style w:type="paragraph" w:customStyle="1" w:styleId="D2EA8A88D5B04E8AA0AF5B1226BFF0B7">
    <w:name w:val="D2EA8A88D5B04E8AA0AF5B1226BFF0B7"/>
    <w:rsid w:val="00E65B23"/>
  </w:style>
  <w:style w:type="paragraph" w:customStyle="1" w:styleId="ABC5482A605B42D49F105CEFACB51C92">
    <w:name w:val="ABC5482A605B42D49F105CEFACB51C92"/>
    <w:rsid w:val="00E65B23"/>
  </w:style>
  <w:style w:type="paragraph" w:customStyle="1" w:styleId="A08F050AA153498CBC4DE0F9EF501688">
    <w:name w:val="A08F050AA153498CBC4DE0F9EF501688"/>
    <w:rsid w:val="00E65B23"/>
  </w:style>
  <w:style w:type="paragraph" w:customStyle="1" w:styleId="589295B15B20436E80D56C1E646AE028">
    <w:name w:val="589295B15B20436E80D56C1E646AE028"/>
    <w:rsid w:val="00E65B23"/>
  </w:style>
  <w:style w:type="paragraph" w:customStyle="1" w:styleId="5C9D6AA43CA34B159E48AD8F7185C159">
    <w:name w:val="5C9D6AA43CA34B159E48AD8F7185C159"/>
    <w:rsid w:val="00E65B23"/>
  </w:style>
  <w:style w:type="paragraph" w:customStyle="1" w:styleId="5A6A4B81F8C44FF38235078E42D08940">
    <w:name w:val="5A6A4B81F8C44FF38235078E42D08940"/>
    <w:rsid w:val="00E65B23"/>
  </w:style>
  <w:style w:type="paragraph" w:customStyle="1" w:styleId="7707C7CEB50C452884B274D4F717EE4C">
    <w:name w:val="7707C7CEB50C452884B274D4F717EE4C"/>
    <w:rsid w:val="00E65B23"/>
  </w:style>
  <w:style w:type="paragraph" w:customStyle="1" w:styleId="088A6B2FE5C74D6893185F7F5C67F3F8">
    <w:name w:val="088A6B2FE5C74D6893185F7F5C67F3F8"/>
    <w:rsid w:val="00E65B23"/>
  </w:style>
  <w:style w:type="paragraph" w:customStyle="1" w:styleId="7B3EA6C15263429095A9DF3F93FB2031">
    <w:name w:val="7B3EA6C15263429095A9DF3F93FB2031"/>
    <w:rsid w:val="00E65B23"/>
  </w:style>
  <w:style w:type="paragraph" w:customStyle="1" w:styleId="B719C0E972BC4EF5B1D0DF504B81D5AF">
    <w:name w:val="B719C0E972BC4EF5B1D0DF504B81D5AF"/>
    <w:rsid w:val="00E65B23"/>
  </w:style>
  <w:style w:type="paragraph" w:customStyle="1" w:styleId="7096720F075F4FCB954590E78BFBD0C0">
    <w:name w:val="7096720F075F4FCB954590E78BFBD0C0"/>
    <w:rsid w:val="00E65B23"/>
  </w:style>
  <w:style w:type="paragraph" w:customStyle="1" w:styleId="5D0E0A2C860E40628FDB6521566ECB63">
    <w:name w:val="5D0E0A2C860E40628FDB6521566ECB63"/>
    <w:rsid w:val="00E65B23"/>
  </w:style>
  <w:style w:type="paragraph" w:customStyle="1" w:styleId="235CB7053DAC4154BD69AE232760E010">
    <w:name w:val="235CB7053DAC4154BD69AE232760E010"/>
    <w:rsid w:val="00E65B23"/>
  </w:style>
  <w:style w:type="paragraph" w:customStyle="1" w:styleId="070C618973794498ABEABA19058435A3">
    <w:name w:val="070C618973794498ABEABA19058435A3"/>
    <w:rsid w:val="00E65B23"/>
  </w:style>
  <w:style w:type="paragraph" w:customStyle="1" w:styleId="0F0639FED09642B28E20215E7291BD7A">
    <w:name w:val="0F0639FED09642B28E20215E7291BD7A"/>
    <w:rsid w:val="00E65B23"/>
  </w:style>
  <w:style w:type="paragraph" w:customStyle="1" w:styleId="F22F8A3D44D14FA1A20824FB6350344E">
    <w:name w:val="F22F8A3D44D14FA1A20824FB6350344E"/>
    <w:rsid w:val="00E65B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D14EC26-251D-443A-AF4F-B15D0F3B0F84}">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8143E149-BD72-41A7-8F13-AF59DE30D6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506A0D-4821-47C2-BD9B-CACF27C6B10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Blue grey resume</Template>
  <TotalTime>0</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2019-08-12T15:59:00Z</dcterms:created>
  <dcterms:modified xsi:type="dcterms:W3CDTF">2019-08-30T15:31:00Z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