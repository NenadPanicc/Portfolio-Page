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803"/>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FB7970">
        <w:trPr>
          <w:trHeight w:val="4410"/>
        </w:trPr>
        <w:tc>
          <w:tcPr>
            <w:tcW w:w="3600" w:type="dxa"/>
            <w:vAlign w:val="bottom"/>
          </w:tcPr>
          <w:p w:rsidR="001B2ABD" w:rsidRDefault="00290A2B" w:rsidP="00FB7970">
            <w:pPr>
              <w:tabs>
                <w:tab w:val="left" w:pos="990"/>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60.5pt;width:168.25pt;height:168.25pt;z-index:-251658752;mso-position-horizontal-relative:margin;mso-position-vertical-relative:margin">
                  <v:imagedata r:id="rId9" o:title="53708114"/>
                  <w10:wrap anchorx="margin" anchory="margin"/>
                </v:shape>
              </w:pict>
            </w:r>
          </w:p>
        </w:tc>
        <w:tc>
          <w:tcPr>
            <w:tcW w:w="720" w:type="dxa"/>
          </w:tcPr>
          <w:p w:rsidR="001B2ABD" w:rsidRDefault="001B2ABD" w:rsidP="00FB7970">
            <w:pPr>
              <w:tabs>
                <w:tab w:val="left" w:pos="990"/>
              </w:tabs>
            </w:pPr>
          </w:p>
        </w:tc>
        <w:tc>
          <w:tcPr>
            <w:tcW w:w="6470" w:type="dxa"/>
            <w:vAlign w:val="bottom"/>
          </w:tcPr>
          <w:p w:rsidR="001B2ABD" w:rsidRPr="00A117DC" w:rsidRDefault="00084D1F" w:rsidP="00FB7970">
            <w:pPr>
              <w:pStyle w:val="Title"/>
              <w:rPr>
                <w:lang w:val="sr-Latn-RS"/>
              </w:rPr>
            </w:pPr>
            <w:r>
              <w:t>Nenad Pani</w:t>
            </w:r>
            <w:r>
              <w:rPr>
                <w:lang w:val="sr-Latn-RS"/>
              </w:rPr>
              <w:t>ć</w:t>
            </w:r>
          </w:p>
        </w:tc>
      </w:tr>
      <w:tr w:rsidR="001B2ABD" w:rsidTr="00FB7970">
        <w:tc>
          <w:tcPr>
            <w:tcW w:w="3600" w:type="dxa"/>
          </w:tcPr>
          <w:sdt>
            <w:sdtPr>
              <w:id w:val="-1711873194"/>
              <w:placeholder>
                <w:docPart w:val="BBFCACAE7C554290A997CEE7C7F91878"/>
              </w:placeholder>
              <w:temporary/>
              <w:showingPlcHdr/>
              <w15:appearance w15:val="hidden"/>
            </w:sdtPr>
            <w:sdtEndPr/>
            <w:sdtContent>
              <w:p w:rsidR="001B2ABD" w:rsidRDefault="00036450" w:rsidP="00FB7970">
                <w:pPr>
                  <w:pStyle w:val="Heading3"/>
                </w:pPr>
                <w:r w:rsidRPr="00D5459D">
                  <w:t>Profile</w:t>
                </w:r>
              </w:p>
            </w:sdtContent>
          </w:sdt>
          <w:p w:rsidR="00036450" w:rsidRDefault="00084D1F" w:rsidP="00FB7970">
            <w:r>
              <w:t>Highly motivated and hard working person. Used to working in dynamic and stressful environments to meet customer deadlines and to ensure customer satisfaction a</w:t>
            </w:r>
            <w:r w:rsidR="00184070">
              <w:t>t the highest level. Experienced</w:t>
            </w:r>
            <w:bookmarkStart w:id="0" w:name="_GoBack"/>
            <w:bookmarkEnd w:id="0"/>
            <w:r>
              <w:t xml:space="preserve"> CRM and Sales Manager with a demonstrated history of working in the Information Technology line of work.</w:t>
            </w:r>
          </w:p>
          <w:p w:rsidR="00036450" w:rsidRDefault="00036450" w:rsidP="00FB7970"/>
          <w:sdt>
            <w:sdtPr>
              <w:id w:val="-1954003311"/>
              <w:placeholder>
                <w:docPart w:val="F8C88FF32F544DD28246D945D3017B7A"/>
              </w:placeholder>
              <w:temporary/>
              <w:showingPlcHdr/>
              <w15:appearance w15:val="hidden"/>
            </w:sdtPr>
            <w:sdtEndPr/>
            <w:sdtContent>
              <w:p w:rsidR="00036450" w:rsidRPr="00CB0055" w:rsidRDefault="00CB0055" w:rsidP="00FB7970">
                <w:pPr>
                  <w:pStyle w:val="Heading3"/>
                </w:pPr>
                <w:r w:rsidRPr="00CB0055">
                  <w:t>Contact</w:t>
                </w:r>
              </w:p>
            </w:sdtContent>
          </w:sdt>
          <w:sdt>
            <w:sdtPr>
              <w:id w:val="1111563247"/>
              <w:placeholder>
                <w:docPart w:val="FEB13CBB0C464FB1BFD9B8EBABD99FEA"/>
              </w:placeholder>
              <w:temporary/>
              <w:showingPlcHdr/>
              <w15:appearance w15:val="hidden"/>
            </w:sdtPr>
            <w:sdtEndPr/>
            <w:sdtContent>
              <w:p w:rsidR="004D3011" w:rsidRDefault="004D3011" w:rsidP="00FB7970">
                <w:r w:rsidRPr="004D3011">
                  <w:t>PHONE:</w:t>
                </w:r>
              </w:p>
            </w:sdtContent>
          </w:sdt>
          <w:p w:rsidR="004D3011" w:rsidRDefault="00084D1F" w:rsidP="00FB7970">
            <w:r>
              <w:t>061/1704-197</w:t>
            </w:r>
          </w:p>
          <w:p w:rsidR="00084D1F" w:rsidRDefault="00084D1F" w:rsidP="00FB7970"/>
          <w:p w:rsidR="00084D1F" w:rsidRDefault="00290A2B" w:rsidP="00FB7970">
            <w:hyperlink r:id="rId10" w:history="1">
              <w:r w:rsidR="00084D1F" w:rsidRPr="00084D1F">
                <w:rPr>
                  <w:rStyle w:val="Hyperlink"/>
                </w:rPr>
                <w:t>Portfolio Website</w:t>
              </w:r>
            </w:hyperlink>
          </w:p>
          <w:p w:rsidR="004D3011" w:rsidRDefault="004D3011" w:rsidP="00FB7970"/>
          <w:sdt>
            <w:sdtPr>
              <w:id w:val="-240260293"/>
              <w:placeholder>
                <w:docPart w:val="749604E800AD40DD9C6EB8752A5D919B"/>
              </w:placeholder>
              <w:temporary/>
              <w:showingPlcHdr/>
              <w15:appearance w15:val="hidden"/>
            </w:sdtPr>
            <w:sdtEndPr/>
            <w:sdtContent>
              <w:p w:rsidR="004D3011" w:rsidRDefault="004D3011" w:rsidP="00FB7970">
                <w:r w:rsidRPr="004D3011">
                  <w:t>EMAIL:</w:t>
                </w:r>
              </w:p>
            </w:sdtContent>
          </w:sdt>
          <w:p w:rsidR="00036450" w:rsidRPr="00E4381A" w:rsidRDefault="00084D1F" w:rsidP="00FB7970">
            <w:pPr>
              <w:rPr>
                <w:rStyle w:val="Hyperlink"/>
              </w:rPr>
            </w:pPr>
            <w:r>
              <w:t>Nenadpanic1997@gmail.com</w:t>
            </w:r>
          </w:p>
          <w:p w:rsidR="004D3011" w:rsidRDefault="004D3011" w:rsidP="00FB7970"/>
          <w:p w:rsidR="00FB7970" w:rsidRDefault="00FB7970" w:rsidP="00FB7970">
            <w:pPr>
              <w:pStyle w:val="Heading3"/>
            </w:pPr>
            <w:r>
              <w:t>SKILLS</w:t>
            </w:r>
          </w:p>
          <w:p w:rsidR="00FB7970" w:rsidRDefault="00FB7970" w:rsidP="00FB7970">
            <w:r>
              <w:t xml:space="preserve">Adobe </w:t>
            </w:r>
            <w:proofErr w:type="spellStart"/>
            <w:r>
              <w:t>Xd</w:t>
            </w:r>
            <w:proofErr w:type="spellEnd"/>
          </w:p>
          <w:p w:rsidR="00FB7970" w:rsidRDefault="00FB7970" w:rsidP="00FB7970">
            <w:r>
              <w:t>Basic Python</w:t>
            </w:r>
          </w:p>
          <w:p w:rsidR="00FB7970" w:rsidRDefault="00FB7970" w:rsidP="00FB7970">
            <w:r>
              <w:t>Basic Java</w:t>
            </w:r>
          </w:p>
          <w:p w:rsidR="00FB7970" w:rsidRDefault="00FB7970" w:rsidP="00FB7970">
            <w:r>
              <w:t>HTML</w:t>
            </w:r>
          </w:p>
          <w:p w:rsidR="00FB7970" w:rsidRDefault="00FB7970" w:rsidP="00FB7970">
            <w:r>
              <w:t>CSS</w:t>
            </w:r>
            <w:r>
              <w:br/>
              <w:t>JavaScript</w:t>
            </w:r>
          </w:p>
          <w:p w:rsidR="00FB7970" w:rsidRDefault="00FB7970" w:rsidP="00FB7970">
            <w:r>
              <w:t>Bootstrap</w:t>
            </w:r>
          </w:p>
          <w:p w:rsidR="00FB7970" w:rsidRDefault="00FB7970" w:rsidP="00FB7970">
            <w:r>
              <w:t>Sass</w:t>
            </w:r>
          </w:p>
          <w:p w:rsidR="00FB7970" w:rsidRDefault="00FB7970" w:rsidP="00FB7970">
            <w:r>
              <w:t>jQuery</w:t>
            </w:r>
          </w:p>
          <w:p w:rsidR="00FB7970" w:rsidRDefault="00FB7970" w:rsidP="00FB7970">
            <w:r>
              <w:t>React</w:t>
            </w:r>
          </w:p>
          <w:p w:rsidR="00FB7970" w:rsidRDefault="00FB7970" w:rsidP="00FB7970">
            <w:proofErr w:type="spellStart"/>
            <w:r>
              <w:t>Redux</w:t>
            </w:r>
            <w:proofErr w:type="spellEnd"/>
          </w:p>
          <w:p w:rsidR="00FB7970" w:rsidRDefault="00FB7970" w:rsidP="00FB7970">
            <w:r>
              <w:t>AJAX</w:t>
            </w:r>
          </w:p>
          <w:p w:rsidR="00FB7970" w:rsidRDefault="00FB7970" w:rsidP="00FB7970">
            <w:r>
              <w:t>Fetch</w:t>
            </w:r>
          </w:p>
          <w:p w:rsidR="00FB7970" w:rsidRDefault="00FB7970" w:rsidP="00FB7970">
            <w:r>
              <w:t>PC Architecture</w:t>
            </w:r>
          </w:p>
          <w:p w:rsidR="00CC0F07" w:rsidRDefault="00CC0F07" w:rsidP="00FB7970">
            <w:r>
              <w:t>Software modeling</w:t>
            </w:r>
          </w:p>
          <w:p w:rsidR="00FB7970" w:rsidRDefault="00FB7970" w:rsidP="00FB7970">
            <w:r>
              <w:t>Networking</w:t>
            </w:r>
          </w:p>
          <w:p w:rsidR="00FB7970" w:rsidRDefault="00FB7970" w:rsidP="00FB7970">
            <w:r>
              <w:t>SSH Clients</w:t>
            </w:r>
          </w:p>
          <w:p w:rsidR="00FB7970" w:rsidRDefault="00FB7970" w:rsidP="00FB7970">
            <w:r>
              <w:lastRenderedPageBreak/>
              <w:t>Linux</w:t>
            </w:r>
          </w:p>
          <w:p w:rsidR="00FB7970" w:rsidRDefault="00FB7970" w:rsidP="00FB7970">
            <w:r>
              <w:t>Telecommunications</w:t>
            </w:r>
          </w:p>
          <w:p w:rsidR="00FB7970" w:rsidRDefault="00FB7970" w:rsidP="00FB7970">
            <w:r>
              <w:t>Customer service</w:t>
            </w:r>
          </w:p>
          <w:p w:rsidR="00FB7970" w:rsidRDefault="00FB7970" w:rsidP="00FB7970">
            <w:r>
              <w:t>Problem solving</w:t>
            </w:r>
          </w:p>
          <w:p w:rsidR="00FB7970" w:rsidRDefault="00FB7970" w:rsidP="00FB7970">
            <w:r>
              <w:t>Sales</w:t>
            </w:r>
          </w:p>
          <w:p w:rsidR="00FB7970" w:rsidRDefault="00FB7970" w:rsidP="00FB7970">
            <w:r>
              <w:t>Management</w:t>
            </w:r>
          </w:p>
          <w:p w:rsidR="00FB7970" w:rsidRDefault="00FB7970" w:rsidP="00FB7970">
            <w:r>
              <w:t>Economic research</w:t>
            </w:r>
          </w:p>
          <w:p w:rsidR="00FB7970" w:rsidRDefault="00FB7970" w:rsidP="00FB7970">
            <w:r>
              <w:t>Internet Marketing</w:t>
            </w:r>
          </w:p>
          <w:p w:rsidR="00CC0F07" w:rsidRPr="00FB7970" w:rsidRDefault="00CC0F07" w:rsidP="00FB7970"/>
          <w:p w:rsidR="00FB7970" w:rsidRPr="004D3011" w:rsidRDefault="00FB7970" w:rsidP="00FB7970"/>
        </w:tc>
        <w:tc>
          <w:tcPr>
            <w:tcW w:w="720" w:type="dxa"/>
          </w:tcPr>
          <w:p w:rsidR="001B2ABD" w:rsidRDefault="001B2ABD" w:rsidP="00FB7970">
            <w:pPr>
              <w:tabs>
                <w:tab w:val="left" w:pos="990"/>
              </w:tabs>
            </w:pPr>
          </w:p>
        </w:tc>
        <w:tc>
          <w:tcPr>
            <w:tcW w:w="6470" w:type="dxa"/>
          </w:tcPr>
          <w:sdt>
            <w:sdtPr>
              <w:id w:val="1049110328"/>
              <w:placeholder>
                <w:docPart w:val="042A270BDBCB4924A2DBCA8700430A71"/>
              </w:placeholder>
              <w:temporary/>
              <w:showingPlcHdr/>
              <w15:appearance w15:val="hidden"/>
            </w:sdtPr>
            <w:sdtEndPr/>
            <w:sdtContent>
              <w:p w:rsidR="001B2ABD" w:rsidRDefault="00E25A26" w:rsidP="00FB7970">
                <w:pPr>
                  <w:pStyle w:val="Heading2"/>
                </w:pPr>
                <w:r w:rsidRPr="00084D1F">
                  <w:rPr>
                    <w:sz w:val="28"/>
                    <w:szCs w:val="28"/>
                  </w:rPr>
                  <w:t>EDUCATION</w:t>
                </w:r>
              </w:p>
            </w:sdtContent>
          </w:sdt>
          <w:p w:rsidR="00036450" w:rsidRPr="00036450" w:rsidRDefault="00084D1F" w:rsidP="00FB7970">
            <w:pPr>
              <w:pStyle w:val="Heading4"/>
            </w:pPr>
            <w:proofErr w:type="spellStart"/>
            <w:r>
              <w:t>Singidunum</w:t>
            </w:r>
            <w:proofErr w:type="spellEnd"/>
            <w:r>
              <w:t xml:space="preserve"> University</w:t>
            </w:r>
          </w:p>
          <w:p w:rsidR="00084D1F" w:rsidRDefault="00084D1F" w:rsidP="00FB7970">
            <w:r>
              <w:rPr>
                <w:rFonts w:ascii="Century Gothic" w:eastAsia="Century Gothic" w:hAnsi="Century Gothic" w:cs="Century Gothic"/>
              </w:rPr>
              <w:t>Information Technology, Third year of studies</w:t>
            </w:r>
          </w:p>
          <w:p w:rsidR="00036450" w:rsidRDefault="00036450" w:rsidP="00FB7970"/>
          <w:p w:rsidR="00036450" w:rsidRPr="00B359E4" w:rsidRDefault="00084D1F" w:rsidP="00FB7970">
            <w:r>
              <w:rPr>
                <w:rFonts w:ascii="Century Gothic" w:eastAsia="Century Gothic" w:hAnsi="Century Gothic" w:cs="Century Gothic"/>
                <w:b/>
              </w:rPr>
              <w:t>Technical school “</w:t>
            </w:r>
            <w:proofErr w:type="spellStart"/>
            <w:r>
              <w:rPr>
                <w:rFonts w:ascii="Century Gothic" w:eastAsia="Century Gothic" w:hAnsi="Century Gothic" w:cs="Century Gothic"/>
                <w:b/>
              </w:rPr>
              <w:t>Tehno</w:t>
            </w:r>
            <w:proofErr w:type="spellEnd"/>
            <w:r>
              <w:rPr>
                <w:rFonts w:ascii="Century Gothic" w:eastAsia="Century Gothic" w:hAnsi="Century Gothic" w:cs="Century Gothic"/>
                <w:b/>
              </w:rPr>
              <w:t xml:space="preserve"> Art”, Belgrade</w:t>
            </w:r>
          </w:p>
          <w:p w:rsidR="00036450" w:rsidRDefault="00084D1F" w:rsidP="00FB7970">
            <w:r>
              <w:t>Technician for Computer Engineering</w:t>
            </w:r>
          </w:p>
          <w:p w:rsidR="00084D1F" w:rsidRDefault="00084D1F" w:rsidP="00FB7970"/>
          <w:p w:rsidR="00084D1F" w:rsidRPr="00084D1F" w:rsidRDefault="00084D1F" w:rsidP="00FB7970">
            <w:pPr>
              <w:rPr>
                <w:b/>
                <w:sz w:val="28"/>
                <w:szCs w:val="28"/>
              </w:rPr>
            </w:pPr>
            <w:r w:rsidRPr="00084D1F">
              <w:rPr>
                <w:b/>
                <w:sz w:val="28"/>
                <w:szCs w:val="28"/>
              </w:rPr>
              <w:t>CERTIFICATES</w:t>
            </w:r>
          </w:p>
          <w:p w:rsidR="00084D1F" w:rsidRDefault="00084D1F" w:rsidP="00FB7970">
            <w:pPr>
              <w:rPr>
                <w:szCs w:val="18"/>
              </w:rPr>
            </w:pPr>
            <w:r>
              <w:rPr>
                <w:szCs w:val="18"/>
              </w:rPr>
              <w:t>Cisco Network Academy – Certificate of completion – Linux essentials</w:t>
            </w:r>
          </w:p>
          <w:p w:rsidR="00084D1F" w:rsidRDefault="00084D1F" w:rsidP="00FB7970">
            <w:pPr>
              <w:rPr>
                <w:szCs w:val="18"/>
              </w:rPr>
            </w:pPr>
            <w:r>
              <w:rPr>
                <w:szCs w:val="18"/>
              </w:rPr>
              <w:t>IBM – Essentials of Rational Software Architect</w:t>
            </w:r>
          </w:p>
          <w:p w:rsidR="00036450" w:rsidRDefault="00084D1F" w:rsidP="00FB7970">
            <w:pPr>
              <w:rPr>
                <w:szCs w:val="18"/>
              </w:rPr>
            </w:pPr>
            <w:proofErr w:type="spellStart"/>
            <w:r>
              <w:rPr>
                <w:szCs w:val="18"/>
              </w:rPr>
              <w:t>FreeCodeCamp</w:t>
            </w:r>
            <w:proofErr w:type="spellEnd"/>
            <w:r>
              <w:rPr>
                <w:szCs w:val="18"/>
              </w:rPr>
              <w:t xml:space="preserve"> – Responsive Web Design</w:t>
            </w:r>
          </w:p>
          <w:sdt>
            <w:sdtPr>
              <w:id w:val="1001553383"/>
              <w:placeholder>
                <w:docPart w:val="9C7656A1A2AF46B3B44D06E2BD3558F4"/>
              </w:placeholder>
              <w:temporary/>
              <w:showingPlcHdr/>
              <w15:appearance w15:val="hidden"/>
            </w:sdtPr>
            <w:sdtEndPr/>
            <w:sdtContent>
              <w:p w:rsidR="00FB7970" w:rsidRDefault="00FB7970" w:rsidP="00FB7970">
                <w:pPr>
                  <w:pStyle w:val="Heading2"/>
                </w:pPr>
                <w:r w:rsidRPr="00036450">
                  <w:t>WORK EXPERIENCE</w:t>
                </w:r>
              </w:p>
            </w:sdtContent>
          </w:sdt>
          <w:p w:rsidR="00FB7970" w:rsidRDefault="00FB7970" w:rsidP="00FB7970">
            <w:pPr>
              <w:pStyle w:val="Heading4"/>
              <w:rPr>
                <w:bCs/>
              </w:rPr>
            </w:pPr>
            <w:r>
              <w:t xml:space="preserve">All IP, Belgrade </w:t>
            </w:r>
            <w:r w:rsidRPr="00036450">
              <w:t xml:space="preserve"> </w:t>
            </w:r>
            <w:r>
              <w:t>NOC Engineer</w:t>
            </w:r>
          </w:p>
          <w:p w:rsidR="00FB7970" w:rsidRPr="00036450" w:rsidRDefault="00FB7970" w:rsidP="00FB7970">
            <w:pPr>
              <w:pStyle w:val="Date"/>
            </w:pPr>
            <w:r>
              <w:t>Responsibilities:</w:t>
            </w:r>
          </w:p>
          <w:p w:rsidR="00FB7970" w:rsidRDefault="00FB7970" w:rsidP="00FB7970">
            <w:r>
              <w:t>Monitoring large computer networks and servers for problems from a central location. Analyzing problems, performing troubleshooting steps and incident response on the system, routing…</w:t>
            </w:r>
            <w:r w:rsidRPr="00036450">
              <w:t xml:space="preserve"> </w:t>
            </w:r>
          </w:p>
          <w:p w:rsidR="00FB7970" w:rsidRDefault="00FB7970" w:rsidP="00FB7970"/>
          <w:p w:rsidR="00FB7970" w:rsidRPr="004D3011" w:rsidRDefault="00FB7970" w:rsidP="00FB7970">
            <w:pPr>
              <w:pStyle w:val="Heading4"/>
              <w:rPr>
                <w:bCs/>
              </w:rPr>
            </w:pPr>
            <w:r>
              <w:t>NCR, Belgrade</w:t>
            </w:r>
            <w:r w:rsidRPr="004D3011">
              <w:t xml:space="preserve">  </w:t>
            </w:r>
            <w:r>
              <w:t>RCC Helpdesk Support Specialist</w:t>
            </w:r>
          </w:p>
          <w:p w:rsidR="00FB7970" w:rsidRDefault="00FB7970" w:rsidP="00FB7970">
            <w:r>
              <w:t>Responsibilities:</w:t>
            </w:r>
          </w:p>
          <w:p w:rsidR="00FB7970" w:rsidRDefault="00FB7970" w:rsidP="00FB7970">
            <w:r>
              <w:t xml:space="preserve">Providing HW support to technicians in replacing logics and printers on regular manned registers, Network management for POS devices(Port </w:t>
            </w:r>
            <w:proofErr w:type="spellStart"/>
            <w:r>
              <w:t>config</w:t>
            </w:r>
            <w:proofErr w:type="spellEnd"/>
            <w:r>
              <w:t>, tracing MAC addresses)</w:t>
            </w:r>
          </w:p>
          <w:p w:rsidR="00FB7970" w:rsidRDefault="00FB7970" w:rsidP="00FB7970">
            <w:r>
              <w:t>Providing both HW and software support to Tech leads and Certified Engineers during the installation process and networking troubleshooting.</w:t>
            </w:r>
          </w:p>
          <w:p w:rsidR="00FB7970" w:rsidRDefault="00FB7970" w:rsidP="00FB7970">
            <w:r>
              <w:t>Tracking ownership and responsibility of any escalation from start to finish to a successful resolution.</w:t>
            </w:r>
          </w:p>
          <w:p w:rsidR="00FB7970" w:rsidRPr="004D3011" w:rsidRDefault="00FB7970" w:rsidP="00FB7970">
            <w:r>
              <w:t xml:space="preserve">-Contact: Aleksa </w:t>
            </w:r>
            <w:proofErr w:type="spellStart"/>
            <w:r>
              <w:t>Gligorovic</w:t>
            </w:r>
            <w:proofErr w:type="spellEnd"/>
            <w:r>
              <w:t xml:space="preserve"> RCC Team Lead – 060/552-3543</w:t>
            </w:r>
          </w:p>
          <w:p w:rsidR="00FB7970" w:rsidRDefault="00FB7970" w:rsidP="00FB7970"/>
          <w:p w:rsidR="00FB7970" w:rsidRPr="004D3011" w:rsidRDefault="00FB7970" w:rsidP="00FB7970">
            <w:pPr>
              <w:pStyle w:val="Heading4"/>
              <w:rPr>
                <w:bCs/>
              </w:rPr>
            </w:pPr>
            <w:proofErr w:type="spellStart"/>
            <w:r>
              <w:t>UpMarkt</w:t>
            </w:r>
            <w:proofErr w:type="spellEnd"/>
            <w:r>
              <w:t>, Belgrade</w:t>
            </w:r>
            <w:r w:rsidRPr="004D3011">
              <w:t xml:space="preserve">  </w:t>
            </w:r>
            <w:r>
              <w:t>CRM/Sales Manager</w:t>
            </w:r>
          </w:p>
          <w:p w:rsidR="00FB7970" w:rsidRPr="004D3011" w:rsidRDefault="00FB7970" w:rsidP="00FB7970">
            <w:pPr>
              <w:pStyle w:val="Date"/>
            </w:pPr>
            <w:r>
              <w:t>Responsibilities:</w:t>
            </w:r>
          </w:p>
          <w:p w:rsidR="00FB7970" w:rsidRDefault="00FB7970" w:rsidP="00FB7970">
            <w:r>
              <w:t>Working with agents regarding different ways to approach the client, controlling their work, assigning specific campaigns that were best performing and prioritizing them.</w:t>
            </w:r>
          </w:p>
          <w:p w:rsidR="00FB7970" w:rsidRDefault="00FB7970" w:rsidP="00FB7970">
            <w:r>
              <w:t>Working with different Marketing companies regarding the statistics of the active campaigns and negotiating about new ones.</w:t>
            </w:r>
          </w:p>
          <w:p w:rsidR="00FB7970" w:rsidRDefault="00FB7970" w:rsidP="00FB7970">
            <w:r>
              <w:t>Overseeing and making reports about the complete situation in the office.</w:t>
            </w:r>
          </w:p>
          <w:p w:rsidR="00FB7970" w:rsidRDefault="00FB7970" w:rsidP="00FB7970">
            <w:r>
              <w:lastRenderedPageBreak/>
              <w:t>Managing the compliance team.</w:t>
            </w:r>
          </w:p>
          <w:p w:rsidR="00FB7970" w:rsidRPr="004D3011" w:rsidRDefault="00FB7970" w:rsidP="00FB7970">
            <w:r>
              <w:t>Coordinating leads, payment processors, cooperating with foreign colleagues regarding the future plans of the company, and working with the financial department from the United States.</w:t>
            </w:r>
          </w:p>
          <w:p w:rsidR="00FB7970" w:rsidRDefault="00FB7970" w:rsidP="00FB7970">
            <w:pPr>
              <w:rPr>
                <w:szCs w:val="18"/>
              </w:rPr>
            </w:pPr>
          </w:p>
          <w:p w:rsidR="00FB7970" w:rsidRDefault="00FB7970" w:rsidP="00FB7970">
            <w:pPr>
              <w:pStyle w:val="Heading4"/>
            </w:pPr>
            <w:proofErr w:type="spellStart"/>
            <w:r>
              <w:t>UpMarkt</w:t>
            </w:r>
            <w:proofErr w:type="spellEnd"/>
            <w:r>
              <w:t>, Belgrade</w:t>
            </w:r>
            <w:r w:rsidRPr="004D3011">
              <w:t xml:space="preserve">  </w:t>
            </w:r>
            <w:r>
              <w:t>Senior Sales Agent</w:t>
            </w:r>
          </w:p>
          <w:p w:rsidR="00FB7970" w:rsidRDefault="00FB7970" w:rsidP="00FB7970">
            <w:r>
              <w:t>Responsibilities:</w:t>
            </w:r>
          </w:p>
          <w:p w:rsidR="00FB7970" w:rsidRPr="00FB7970" w:rsidRDefault="00FB7970" w:rsidP="00FB7970">
            <w:r>
              <w:t>Calling the potential clients acquired from our Junior agents, and ad campaigns, explaining our services, cooperation with the managers regarding which campaigns should we keep and what is the best way to approach the leads from them.</w:t>
            </w:r>
          </w:p>
          <w:p w:rsidR="00FB7970" w:rsidRPr="00FB7970" w:rsidRDefault="00FB7970" w:rsidP="00FB7970">
            <w:pPr>
              <w:rPr>
                <w:szCs w:val="18"/>
              </w:rPr>
            </w:pPr>
          </w:p>
          <w:p w:rsidR="00036450" w:rsidRPr="004D3011" w:rsidRDefault="00036450" w:rsidP="00FB7970">
            <w:pPr>
              <w:rPr>
                <w:color w:val="FFFFFF" w:themeColor="background1"/>
              </w:rPr>
            </w:pPr>
          </w:p>
        </w:tc>
      </w:tr>
    </w:tbl>
    <w:p w:rsidR="0043117B" w:rsidRDefault="00A117DC" w:rsidP="000C45FF">
      <w:pPr>
        <w:tabs>
          <w:tab w:val="left" w:pos="990"/>
        </w:tabs>
      </w:pPr>
      <w:r>
        <w:lastRenderedPageBreak/>
        <w:tab/>
      </w:r>
      <w:r>
        <w:tab/>
      </w:r>
      <w:r>
        <w:tab/>
      </w:r>
      <w:r>
        <w:tab/>
      </w:r>
      <w:r>
        <w:tab/>
      </w:r>
      <w:r>
        <w:tab/>
        <w:t xml:space="preserve"> </w:t>
      </w:r>
    </w:p>
    <w:p w:rsidR="00A117DC" w:rsidRDefault="00A117DC" w:rsidP="000C45FF">
      <w:pPr>
        <w:tabs>
          <w:tab w:val="left" w:pos="990"/>
        </w:tabs>
      </w:pPr>
    </w:p>
    <w:sectPr w:rsidR="00A117DC"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A2B" w:rsidRDefault="00290A2B" w:rsidP="000C45FF">
      <w:r>
        <w:separator/>
      </w:r>
    </w:p>
  </w:endnote>
  <w:endnote w:type="continuationSeparator" w:id="0">
    <w:p w:rsidR="00290A2B" w:rsidRDefault="00290A2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A2B" w:rsidRDefault="00290A2B" w:rsidP="000C45FF">
      <w:r>
        <w:separator/>
      </w:r>
    </w:p>
  </w:footnote>
  <w:footnote w:type="continuationSeparator" w:id="0">
    <w:p w:rsidR="00290A2B" w:rsidRDefault="00290A2B"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1F"/>
    <w:rsid w:val="00036450"/>
    <w:rsid w:val="00084D1F"/>
    <w:rsid w:val="00094499"/>
    <w:rsid w:val="000C45FF"/>
    <w:rsid w:val="000E3FD1"/>
    <w:rsid w:val="00112054"/>
    <w:rsid w:val="001525E1"/>
    <w:rsid w:val="00180329"/>
    <w:rsid w:val="00184070"/>
    <w:rsid w:val="0019001F"/>
    <w:rsid w:val="001A74A5"/>
    <w:rsid w:val="001B2ABD"/>
    <w:rsid w:val="001E0391"/>
    <w:rsid w:val="001E1759"/>
    <w:rsid w:val="001F1ECC"/>
    <w:rsid w:val="002400EB"/>
    <w:rsid w:val="00256CF7"/>
    <w:rsid w:val="00281FD5"/>
    <w:rsid w:val="00290A2B"/>
    <w:rsid w:val="0030481B"/>
    <w:rsid w:val="003070EA"/>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8B1287"/>
    <w:rsid w:val="009260CD"/>
    <w:rsid w:val="00952C25"/>
    <w:rsid w:val="00A117DC"/>
    <w:rsid w:val="00A2118D"/>
    <w:rsid w:val="00AD76E2"/>
    <w:rsid w:val="00B20152"/>
    <w:rsid w:val="00B359E4"/>
    <w:rsid w:val="00B57D98"/>
    <w:rsid w:val="00B70850"/>
    <w:rsid w:val="00C066B6"/>
    <w:rsid w:val="00C37BA1"/>
    <w:rsid w:val="00C4674C"/>
    <w:rsid w:val="00C506CF"/>
    <w:rsid w:val="00C72BED"/>
    <w:rsid w:val="00C9578B"/>
    <w:rsid w:val="00CB0055"/>
    <w:rsid w:val="00CC0F07"/>
    <w:rsid w:val="00D2522B"/>
    <w:rsid w:val="00D422DE"/>
    <w:rsid w:val="00D5459D"/>
    <w:rsid w:val="00DA1F4D"/>
    <w:rsid w:val="00DD172A"/>
    <w:rsid w:val="00E25A26"/>
    <w:rsid w:val="00E4381A"/>
    <w:rsid w:val="00E55D74"/>
    <w:rsid w:val="00F60274"/>
    <w:rsid w:val="00F77FB9"/>
    <w:rsid w:val="00FB068F"/>
    <w:rsid w:val="00FB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EBE5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nenadpanicc.github.io/Portfolio-Pag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nad.panic\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FCACAE7C554290A997CEE7C7F91878"/>
        <w:category>
          <w:name w:val="General"/>
          <w:gallery w:val="placeholder"/>
        </w:category>
        <w:types>
          <w:type w:val="bbPlcHdr"/>
        </w:types>
        <w:behaviors>
          <w:behavior w:val="content"/>
        </w:behaviors>
        <w:guid w:val="{4F4484E1-7CD9-41BF-AABD-FCA1E49062F7}"/>
      </w:docPartPr>
      <w:docPartBody>
        <w:p w:rsidR="00E62572" w:rsidRDefault="00EC69E8">
          <w:pPr>
            <w:pStyle w:val="BBFCACAE7C554290A997CEE7C7F91878"/>
          </w:pPr>
          <w:r w:rsidRPr="00D5459D">
            <w:t>Profile</w:t>
          </w:r>
        </w:p>
      </w:docPartBody>
    </w:docPart>
    <w:docPart>
      <w:docPartPr>
        <w:name w:val="F8C88FF32F544DD28246D945D3017B7A"/>
        <w:category>
          <w:name w:val="General"/>
          <w:gallery w:val="placeholder"/>
        </w:category>
        <w:types>
          <w:type w:val="bbPlcHdr"/>
        </w:types>
        <w:behaviors>
          <w:behavior w:val="content"/>
        </w:behaviors>
        <w:guid w:val="{D9401937-4DCD-487D-B2BF-E0C6C79FB43F}"/>
      </w:docPartPr>
      <w:docPartBody>
        <w:p w:rsidR="00E62572" w:rsidRDefault="00EC69E8">
          <w:pPr>
            <w:pStyle w:val="F8C88FF32F544DD28246D945D3017B7A"/>
          </w:pPr>
          <w:r w:rsidRPr="00CB0055">
            <w:t>Contact</w:t>
          </w:r>
        </w:p>
      </w:docPartBody>
    </w:docPart>
    <w:docPart>
      <w:docPartPr>
        <w:name w:val="FEB13CBB0C464FB1BFD9B8EBABD99FEA"/>
        <w:category>
          <w:name w:val="General"/>
          <w:gallery w:val="placeholder"/>
        </w:category>
        <w:types>
          <w:type w:val="bbPlcHdr"/>
        </w:types>
        <w:behaviors>
          <w:behavior w:val="content"/>
        </w:behaviors>
        <w:guid w:val="{E1FDFA01-C669-413D-AB6B-1FCC9E98B46D}"/>
      </w:docPartPr>
      <w:docPartBody>
        <w:p w:rsidR="00E62572" w:rsidRDefault="00EC69E8">
          <w:pPr>
            <w:pStyle w:val="FEB13CBB0C464FB1BFD9B8EBABD99FEA"/>
          </w:pPr>
          <w:r w:rsidRPr="004D3011">
            <w:t>PHONE:</w:t>
          </w:r>
        </w:p>
      </w:docPartBody>
    </w:docPart>
    <w:docPart>
      <w:docPartPr>
        <w:name w:val="749604E800AD40DD9C6EB8752A5D919B"/>
        <w:category>
          <w:name w:val="General"/>
          <w:gallery w:val="placeholder"/>
        </w:category>
        <w:types>
          <w:type w:val="bbPlcHdr"/>
        </w:types>
        <w:behaviors>
          <w:behavior w:val="content"/>
        </w:behaviors>
        <w:guid w:val="{65B491BC-9311-4F22-99D7-DC81852E49FB}"/>
      </w:docPartPr>
      <w:docPartBody>
        <w:p w:rsidR="00E62572" w:rsidRDefault="00EC69E8">
          <w:pPr>
            <w:pStyle w:val="749604E800AD40DD9C6EB8752A5D919B"/>
          </w:pPr>
          <w:r w:rsidRPr="004D3011">
            <w:t>EMAIL:</w:t>
          </w:r>
        </w:p>
      </w:docPartBody>
    </w:docPart>
    <w:docPart>
      <w:docPartPr>
        <w:name w:val="042A270BDBCB4924A2DBCA8700430A71"/>
        <w:category>
          <w:name w:val="General"/>
          <w:gallery w:val="placeholder"/>
        </w:category>
        <w:types>
          <w:type w:val="bbPlcHdr"/>
        </w:types>
        <w:behaviors>
          <w:behavior w:val="content"/>
        </w:behaviors>
        <w:guid w:val="{8B180080-C783-41AC-8C6F-E071A44CE588}"/>
      </w:docPartPr>
      <w:docPartBody>
        <w:p w:rsidR="00E62572" w:rsidRDefault="00EC69E8">
          <w:pPr>
            <w:pStyle w:val="042A270BDBCB4924A2DBCA8700430A71"/>
          </w:pPr>
          <w:r w:rsidRPr="00036450">
            <w:t>EDUCATION</w:t>
          </w:r>
        </w:p>
      </w:docPartBody>
    </w:docPart>
    <w:docPart>
      <w:docPartPr>
        <w:name w:val="9C7656A1A2AF46B3B44D06E2BD3558F4"/>
        <w:category>
          <w:name w:val="General"/>
          <w:gallery w:val="placeholder"/>
        </w:category>
        <w:types>
          <w:type w:val="bbPlcHdr"/>
        </w:types>
        <w:behaviors>
          <w:behavior w:val="content"/>
        </w:behaviors>
        <w:guid w:val="{0F7B47A1-7F84-4A85-A384-4F2B6EE2D7A3}"/>
      </w:docPartPr>
      <w:docPartBody>
        <w:p w:rsidR="001150AC" w:rsidRDefault="00E62572" w:rsidP="00E62572">
          <w:pPr>
            <w:pStyle w:val="9C7656A1A2AF46B3B44D06E2BD3558F4"/>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E8"/>
    <w:rsid w:val="001150AC"/>
    <w:rsid w:val="007602B0"/>
    <w:rsid w:val="008C6295"/>
    <w:rsid w:val="00E62572"/>
    <w:rsid w:val="00EC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AE2F9635BA4F9EB5302974BBE40A13">
    <w:name w:val="43AE2F9635BA4F9EB5302974BBE40A13"/>
  </w:style>
  <w:style w:type="paragraph" w:customStyle="1" w:styleId="C502E8B7E73A40DD8546EC37C72678E8">
    <w:name w:val="C502E8B7E73A40DD8546EC37C72678E8"/>
  </w:style>
  <w:style w:type="paragraph" w:customStyle="1" w:styleId="BBFCACAE7C554290A997CEE7C7F91878">
    <w:name w:val="BBFCACAE7C554290A997CEE7C7F91878"/>
  </w:style>
  <w:style w:type="paragraph" w:customStyle="1" w:styleId="1699E04E06ED4D298D90E0452098A94F">
    <w:name w:val="1699E04E06ED4D298D90E0452098A94F"/>
  </w:style>
  <w:style w:type="paragraph" w:customStyle="1" w:styleId="F8C88FF32F544DD28246D945D3017B7A">
    <w:name w:val="F8C88FF32F544DD28246D945D3017B7A"/>
  </w:style>
  <w:style w:type="paragraph" w:customStyle="1" w:styleId="FEB13CBB0C464FB1BFD9B8EBABD99FEA">
    <w:name w:val="FEB13CBB0C464FB1BFD9B8EBABD99FEA"/>
  </w:style>
  <w:style w:type="paragraph" w:customStyle="1" w:styleId="993226AFE6B04F5D94F7C19EEAF8FBB3">
    <w:name w:val="993226AFE6B04F5D94F7C19EEAF8FBB3"/>
  </w:style>
  <w:style w:type="paragraph" w:customStyle="1" w:styleId="87EBF015F29146C3B8083B975D17EE43">
    <w:name w:val="87EBF015F29146C3B8083B975D17EE43"/>
  </w:style>
  <w:style w:type="paragraph" w:customStyle="1" w:styleId="2DF10487535841A68D331B7F55D26747">
    <w:name w:val="2DF10487535841A68D331B7F55D26747"/>
  </w:style>
  <w:style w:type="paragraph" w:customStyle="1" w:styleId="749604E800AD40DD9C6EB8752A5D919B">
    <w:name w:val="749604E800AD40DD9C6EB8752A5D919B"/>
  </w:style>
  <w:style w:type="character" w:styleId="Hyperlink">
    <w:name w:val="Hyperlink"/>
    <w:basedOn w:val="DefaultParagraphFont"/>
    <w:uiPriority w:val="99"/>
    <w:unhideWhenUsed/>
    <w:rPr>
      <w:color w:val="C45911" w:themeColor="accent2" w:themeShade="BF"/>
      <w:u w:val="single"/>
    </w:rPr>
  </w:style>
  <w:style w:type="paragraph" w:customStyle="1" w:styleId="3254EBFCCFF441BC89C48EFB05683F3C">
    <w:name w:val="3254EBFCCFF441BC89C48EFB05683F3C"/>
  </w:style>
  <w:style w:type="paragraph" w:customStyle="1" w:styleId="61EF036D99034CB0824F3D44EC3E6228">
    <w:name w:val="61EF036D99034CB0824F3D44EC3E6228"/>
  </w:style>
  <w:style w:type="paragraph" w:customStyle="1" w:styleId="A33013E1EE6545108A36553E6E34AB7B">
    <w:name w:val="A33013E1EE6545108A36553E6E34AB7B"/>
  </w:style>
  <w:style w:type="paragraph" w:customStyle="1" w:styleId="D7B31FC3CBB744F7B5D57E7FB46DA02F">
    <w:name w:val="D7B31FC3CBB744F7B5D57E7FB46DA02F"/>
  </w:style>
  <w:style w:type="paragraph" w:customStyle="1" w:styleId="78B03AB4708A4AB185732511EEE2FA55">
    <w:name w:val="78B03AB4708A4AB185732511EEE2FA55"/>
  </w:style>
  <w:style w:type="paragraph" w:customStyle="1" w:styleId="61F1F07507414F52B56E7C8F6B6FB30C">
    <w:name w:val="61F1F07507414F52B56E7C8F6B6FB30C"/>
  </w:style>
  <w:style w:type="paragraph" w:customStyle="1" w:styleId="042A270BDBCB4924A2DBCA8700430A71">
    <w:name w:val="042A270BDBCB4924A2DBCA8700430A71"/>
  </w:style>
  <w:style w:type="paragraph" w:customStyle="1" w:styleId="655DB64FDFF34D6E800BC8D10E417222">
    <w:name w:val="655DB64FDFF34D6E800BC8D10E417222"/>
  </w:style>
  <w:style w:type="paragraph" w:customStyle="1" w:styleId="5624CA8D213643D2993E17D50759001D">
    <w:name w:val="5624CA8D213643D2993E17D50759001D"/>
  </w:style>
  <w:style w:type="paragraph" w:customStyle="1" w:styleId="EC4676D93C5341D69D98AD336899E713">
    <w:name w:val="EC4676D93C5341D69D98AD336899E713"/>
  </w:style>
  <w:style w:type="paragraph" w:customStyle="1" w:styleId="6C60197D1F1147A9A6C195AF8B9006C3">
    <w:name w:val="6C60197D1F1147A9A6C195AF8B9006C3"/>
  </w:style>
  <w:style w:type="paragraph" w:customStyle="1" w:styleId="D00B067D7CD640E49C9BAF6D31E8C495">
    <w:name w:val="D00B067D7CD640E49C9BAF6D31E8C495"/>
  </w:style>
  <w:style w:type="paragraph" w:customStyle="1" w:styleId="48FB17968DED487EB71FF2BAE434AB91">
    <w:name w:val="48FB17968DED487EB71FF2BAE434AB91"/>
  </w:style>
  <w:style w:type="paragraph" w:customStyle="1" w:styleId="217488F6B75C48DFBFCB3F03DFD0CF99">
    <w:name w:val="217488F6B75C48DFBFCB3F03DFD0CF99"/>
  </w:style>
  <w:style w:type="paragraph" w:customStyle="1" w:styleId="0E26FE749D3D4BB4A09C7C934E97C018">
    <w:name w:val="0E26FE749D3D4BB4A09C7C934E97C018"/>
  </w:style>
  <w:style w:type="paragraph" w:customStyle="1" w:styleId="6099F7B3DB7546E1AE9FD0134909DBCD">
    <w:name w:val="6099F7B3DB7546E1AE9FD0134909DBCD"/>
  </w:style>
  <w:style w:type="paragraph" w:customStyle="1" w:styleId="1BFC7D03DEF745E9B71C5A73593F6AD7">
    <w:name w:val="1BFC7D03DEF745E9B71C5A73593F6AD7"/>
  </w:style>
  <w:style w:type="paragraph" w:customStyle="1" w:styleId="2FBB3AC9E4784E6F8FF77A108FE6ECD9">
    <w:name w:val="2FBB3AC9E4784E6F8FF77A108FE6ECD9"/>
  </w:style>
  <w:style w:type="paragraph" w:customStyle="1" w:styleId="9C64DF94860449B19AF823E1E2329FA6">
    <w:name w:val="9C64DF94860449B19AF823E1E2329FA6"/>
  </w:style>
  <w:style w:type="paragraph" w:customStyle="1" w:styleId="67760F1914EF4034B7B57EF5780BE63B">
    <w:name w:val="67760F1914EF4034B7B57EF5780BE63B"/>
  </w:style>
  <w:style w:type="paragraph" w:customStyle="1" w:styleId="CD9B4237C4A448E7ADDB99595BDB067A">
    <w:name w:val="CD9B4237C4A448E7ADDB99595BDB067A"/>
  </w:style>
  <w:style w:type="paragraph" w:customStyle="1" w:styleId="E0357F106D7A417E8F7D35D10E0BCF56">
    <w:name w:val="E0357F106D7A417E8F7D35D10E0BCF56"/>
  </w:style>
  <w:style w:type="paragraph" w:customStyle="1" w:styleId="2BDCE6CE4BEB420AB4BA2B207EC73674">
    <w:name w:val="2BDCE6CE4BEB420AB4BA2B207EC73674"/>
  </w:style>
  <w:style w:type="paragraph" w:customStyle="1" w:styleId="B0A3EDF4AEFD4F0CA6337459B7CB186A">
    <w:name w:val="B0A3EDF4AEFD4F0CA6337459B7CB186A"/>
  </w:style>
  <w:style w:type="paragraph" w:customStyle="1" w:styleId="B47C65AA5BD54B18AE0EAE8A127D731A">
    <w:name w:val="B47C65AA5BD54B18AE0EAE8A127D731A"/>
  </w:style>
  <w:style w:type="paragraph" w:customStyle="1" w:styleId="6A0DA532F02E4F5E97931FB8B9017EA2">
    <w:name w:val="6A0DA532F02E4F5E97931FB8B9017EA2"/>
  </w:style>
  <w:style w:type="paragraph" w:customStyle="1" w:styleId="81F77677956E4E3E88AA2C56235F8ADF">
    <w:name w:val="81F77677956E4E3E88AA2C56235F8ADF"/>
  </w:style>
  <w:style w:type="paragraph" w:customStyle="1" w:styleId="A65C7185B5AA44F6A3FC56BAC02519E7">
    <w:name w:val="A65C7185B5AA44F6A3FC56BAC02519E7"/>
  </w:style>
  <w:style w:type="paragraph" w:customStyle="1" w:styleId="E9A660B411724D5A99DDB64D5FB6F490">
    <w:name w:val="E9A660B411724D5A99DDB64D5FB6F490"/>
  </w:style>
  <w:style w:type="paragraph" w:customStyle="1" w:styleId="4B7FF664F9054625B45CA0DACC13871D">
    <w:name w:val="4B7FF664F9054625B45CA0DACC13871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3EAF1AD723A4B6A8B8FCA52725B229E">
    <w:name w:val="D3EAF1AD723A4B6A8B8FCA52725B229E"/>
  </w:style>
  <w:style w:type="paragraph" w:customStyle="1" w:styleId="F06029978948452AA9228BA3A15061D4">
    <w:name w:val="F06029978948452AA9228BA3A15061D4"/>
    <w:rsid w:val="00E62572"/>
  </w:style>
  <w:style w:type="paragraph" w:customStyle="1" w:styleId="BF6BA8BCC4F04C33A859872C5C9C65E1">
    <w:name w:val="BF6BA8BCC4F04C33A859872C5C9C65E1"/>
    <w:rsid w:val="00E62572"/>
  </w:style>
  <w:style w:type="paragraph" w:customStyle="1" w:styleId="14C11E2F0AEB433BBD9457A8E5A5F880">
    <w:name w:val="14C11E2F0AEB433BBD9457A8E5A5F880"/>
    <w:rsid w:val="00E62572"/>
  </w:style>
  <w:style w:type="paragraph" w:customStyle="1" w:styleId="9C7656A1A2AF46B3B44D06E2BD3558F4">
    <w:name w:val="9C7656A1A2AF46B3B44D06E2BD3558F4"/>
    <w:rsid w:val="00E62572"/>
  </w:style>
  <w:style w:type="paragraph" w:customStyle="1" w:styleId="EA2C886930D64AA9B1458FE3B7AFF260">
    <w:name w:val="EA2C886930D64AA9B1458FE3B7AFF260"/>
    <w:rsid w:val="00E62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2020-02-04T08:42:00Z</dcterms:created>
  <dcterms:modified xsi:type="dcterms:W3CDTF">2020-02-10T13:57:00Z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